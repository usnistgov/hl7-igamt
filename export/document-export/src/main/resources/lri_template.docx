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61266" w14:textId="77777777" w:rsidR="00DF3EBC" w:rsidRPr="00A93EAB" w:rsidRDefault="00DF3EBC" w:rsidP="000D5715">
      <w:pPr>
        <w:pStyle w:val="HL7TableBody"/>
      </w:pPr>
    </w:p>
    <w:sectPr w:rsidR="00DF3EBC" w:rsidRPr="00A93EAB" w:rsidSect="00381D0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311E2" w14:textId="77777777" w:rsidR="001862FA" w:rsidRDefault="001862FA" w:rsidP="00CF4CB3">
      <w:r>
        <w:separator/>
      </w:r>
    </w:p>
    <w:p w14:paraId="0C31F833" w14:textId="77777777" w:rsidR="001862FA" w:rsidRDefault="001862FA"/>
  </w:endnote>
  <w:endnote w:type="continuationSeparator" w:id="0">
    <w:p w14:paraId="788688FE" w14:textId="77777777" w:rsidR="001862FA" w:rsidRDefault="001862FA" w:rsidP="00CF4CB3">
      <w:r>
        <w:continuationSeparator/>
      </w:r>
    </w:p>
    <w:p w14:paraId="5C42806B" w14:textId="77777777" w:rsidR="001862FA" w:rsidRDefault="001862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nePrinter">
    <w:altName w:val="Cambria"/>
    <w:panose1 w:val="020B06040202020202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notTrueType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ngs">
    <w:altName w:val="w"/>
    <w:panose1 w:val="020B0604020202020204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4296C" w14:textId="77777777" w:rsidR="006A360D" w:rsidRPr="00AF4986" w:rsidRDefault="006A360D" w:rsidP="001D1441">
    <w:pPr>
      <w:pStyle w:val="Footer"/>
      <w:tabs>
        <w:tab w:val="clear" w:pos="9360"/>
        <w:tab w:val="right" w:pos="9720"/>
      </w:tabs>
    </w:pPr>
    <w:r w:rsidRPr="00AF4986"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93EAB">
      <w:rPr>
        <w:rStyle w:val="PageNumber"/>
        <w:noProof/>
      </w:rPr>
      <w:t>136</w:t>
    </w:r>
    <w:r>
      <w:rPr>
        <w:rStyle w:val="PageNumber"/>
      </w:rPr>
      <w:fldChar w:fldCharType="end"/>
    </w:r>
    <w:r w:rsidRPr="00AF4986">
      <w:rPr>
        <w:rStyle w:val="PageNumber"/>
      </w:rPr>
      <w:tab/>
    </w:r>
    <w:r w:rsidRPr="00024424">
      <w:t xml:space="preserve">HL7 Version 2.5.1 IG: </w:t>
    </w:r>
    <w:r w:rsidRPr="005C6552">
      <w:t xml:space="preserve">Laboratory Results Interface, </w:t>
    </w:r>
    <w:r>
      <w:t>DSTU R2 – US Realm</w:t>
    </w:r>
  </w:p>
  <w:p w14:paraId="7375D57E" w14:textId="77777777" w:rsidR="006A360D" w:rsidRPr="00AF4986" w:rsidRDefault="006A360D" w:rsidP="001D1441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D4A8" w14:textId="54EFD524" w:rsidR="006A360D" w:rsidRPr="00460548" w:rsidRDefault="00D23D5E" w:rsidP="001D1441">
    <w:pPr>
      <w:pStyle w:val="Footer"/>
      <w:tabs>
        <w:tab w:val="clear" w:pos="9360"/>
        <w:tab w:val="right" w:pos="9720"/>
      </w:tabs>
    </w:pPr>
    <w:r>
      <w:t>© Health Level Seven</w:t>
    </w:r>
    <w:r w:rsidRPr="0058587E">
      <w:t xml:space="preserve"> International</w:t>
    </w:r>
    <w:r>
      <w:t>. All rights reserved.</w:t>
    </w:r>
    <w:r w:rsidR="0091703D">
      <w:t xml:space="preserve"> </w:t>
    </w:r>
    <w:r w:rsidR="0091703D">
      <w:t>Document generated with</w:t>
    </w:r>
    <w:r w:rsidR="00B11447">
      <w:t xml:space="preserve"> NIST</w:t>
    </w:r>
    <w:r w:rsidR="0091703D">
      <w:t xml:space="preserve"> IGAMT</w:t>
    </w:r>
    <w:r w:rsidR="001419F1">
      <w:t xml:space="preserve"> </w:t>
    </w:r>
    <w:r w:rsidR="001419F1">
      <w:t>tool</w:t>
    </w:r>
    <w:r w:rsidR="0091703D">
      <w:t>.</w:t>
    </w:r>
    <w:r w:rsidR="006A360D" w:rsidRPr="0058587E">
      <w:tab/>
      <w:t xml:space="preserve">Page </w:t>
    </w:r>
    <w:r w:rsidR="006A360D">
      <w:fldChar w:fldCharType="begin"/>
    </w:r>
    <w:r w:rsidR="006A360D">
      <w:instrText xml:space="preserve"> PAGE </w:instrText>
    </w:r>
    <w:r w:rsidR="006A360D">
      <w:fldChar w:fldCharType="separate"/>
    </w:r>
    <w:r w:rsidR="00B11447">
      <w:rPr>
        <w:noProof/>
      </w:rPr>
      <w:t>1</w:t>
    </w:r>
    <w:r w:rsidR="006A360D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1602D" w14:textId="77777777" w:rsidR="006A360D" w:rsidRPr="0058587E" w:rsidRDefault="006A360D" w:rsidP="0006075F">
    <w:pPr>
      <w:pStyle w:val="Footer"/>
    </w:pPr>
    <w:r w:rsidRPr="00024424">
      <w:t xml:space="preserve">HL7 Version 2.5.1 IG: </w:t>
    </w:r>
    <w:r w:rsidRPr="005C6552">
      <w:t xml:space="preserve">Laboratory Results Interface for US Realm, Release </w:t>
    </w:r>
    <w:r>
      <w:t>1</w:t>
    </w:r>
    <w:r w:rsidRPr="0058587E"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104</w:t>
    </w:r>
    <w:r>
      <w:rPr>
        <w:noProof/>
      </w:rPr>
      <w:fldChar w:fldCharType="end"/>
    </w:r>
  </w:p>
  <w:p w14:paraId="3D439748" w14:textId="77777777" w:rsidR="006A360D" w:rsidRDefault="006A360D" w:rsidP="0006075F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18E5" w14:textId="77777777" w:rsidR="001862FA" w:rsidRDefault="001862FA" w:rsidP="00FD133A">
      <w:r>
        <w:separator/>
      </w:r>
    </w:p>
  </w:footnote>
  <w:footnote w:type="continuationSeparator" w:id="0">
    <w:p w14:paraId="47821816" w14:textId="77777777" w:rsidR="001862FA" w:rsidRDefault="001862FA">
      <w:r>
        <w:continuationSeparator/>
      </w:r>
    </w:p>
  </w:footnote>
  <w:footnote w:type="continuationNotice" w:id="1">
    <w:p w14:paraId="6EE6603B" w14:textId="77777777" w:rsidR="001862FA" w:rsidRDefault="001862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44509" w14:textId="77777777" w:rsidR="001419F1" w:rsidRDefault="001419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37546" w14:textId="77777777" w:rsidR="006A360D" w:rsidRDefault="006A360D" w:rsidP="002E1DB3">
    <w:pPr>
      <w:pStyle w:val="Header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A60B5" w14:textId="77777777" w:rsidR="001419F1" w:rsidRDefault="00141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 w15:restartNumberingAfterBreak="0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 w15:restartNumberingAfterBreak="0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 w15:restartNumberingAfterBreak="0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 w15:restartNumberingAfterBreak="0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 w15:restartNumberingAfterBreak="0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 w15:restartNumberingAfterBreak="0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 w15:restartNumberingAfterBreak="0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 w15:restartNumberingAfterBreak="0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 w15:restartNumberingAfterBreak="0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 w15:restartNumberingAfterBreak="0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 w15:restartNumberingAfterBreak="0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 w15:restartNumberingAfterBreak="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 w15:restartNumberingAfterBreak="0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 w15:restartNumberingAfterBreak="0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 w15:restartNumberingAfterBreak="0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 w15:restartNumberingAfterBreak="0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736586259">
    <w:abstractNumId w:val="30"/>
  </w:num>
  <w:num w:numId="2" w16cid:durableId="1032420143">
    <w:abstractNumId w:val="44"/>
  </w:num>
  <w:num w:numId="3" w16cid:durableId="594900297">
    <w:abstractNumId w:val="12"/>
  </w:num>
  <w:num w:numId="4" w16cid:durableId="410128602">
    <w:abstractNumId w:val="10"/>
  </w:num>
  <w:num w:numId="5" w16cid:durableId="1452239268">
    <w:abstractNumId w:val="21"/>
  </w:num>
  <w:num w:numId="6" w16cid:durableId="668220641">
    <w:abstractNumId w:val="14"/>
  </w:num>
  <w:num w:numId="7" w16cid:durableId="139881042">
    <w:abstractNumId w:val="35"/>
  </w:num>
  <w:num w:numId="8" w16cid:durableId="206063929">
    <w:abstractNumId w:val="29"/>
  </w:num>
  <w:num w:numId="9" w16cid:durableId="2004308188">
    <w:abstractNumId w:val="59"/>
  </w:num>
  <w:num w:numId="10" w16cid:durableId="347101517">
    <w:abstractNumId w:val="42"/>
  </w:num>
  <w:num w:numId="11" w16cid:durableId="739136469">
    <w:abstractNumId w:val="45"/>
  </w:num>
  <w:num w:numId="12" w16cid:durableId="1577127486">
    <w:abstractNumId w:val="28"/>
  </w:num>
  <w:num w:numId="13" w16cid:durableId="138694062">
    <w:abstractNumId w:val="37"/>
  </w:num>
  <w:num w:numId="14" w16cid:durableId="377702891">
    <w:abstractNumId w:val="26"/>
  </w:num>
  <w:num w:numId="15" w16cid:durableId="2005467587">
    <w:abstractNumId w:val="54"/>
  </w:num>
  <w:num w:numId="16" w16cid:durableId="1997873044">
    <w:abstractNumId w:val="24"/>
  </w:num>
  <w:num w:numId="17" w16cid:durableId="1508670480">
    <w:abstractNumId w:val="13"/>
  </w:num>
  <w:num w:numId="18" w16cid:durableId="118424744">
    <w:abstractNumId w:val="38"/>
  </w:num>
  <w:num w:numId="19" w16cid:durableId="1196506047">
    <w:abstractNumId w:val="33"/>
  </w:num>
  <w:num w:numId="20" w16cid:durableId="2084448340">
    <w:abstractNumId w:val="51"/>
  </w:num>
  <w:num w:numId="21" w16cid:durableId="121271062">
    <w:abstractNumId w:val="11"/>
  </w:num>
  <w:num w:numId="22" w16cid:durableId="1766614630">
    <w:abstractNumId w:val="55"/>
  </w:num>
  <w:num w:numId="23" w16cid:durableId="869073449">
    <w:abstractNumId w:val="40"/>
  </w:num>
  <w:num w:numId="24" w16cid:durableId="83042267">
    <w:abstractNumId w:val="34"/>
  </w:num>
  <w:num w:numId="25" w16cid:durableId="1197892885">
    <w:abstractNumId w:val="7"/>
  </w:num>
  <w:num w:numId="26" w16cid:durableId="12920086">
    <w:abstractNumId w:val="6"/>
  </w:num>
  <w:num w:numId="27" w16cid:durableId="681662376">
    <w:abstractNumId w:val="5"/>
  </w:num>
  <w:num w:numId="28" w16cid:durableId="1354958527">
    <w:abstractNumId w:val="8"/>
  </w:num>
  <w:num w:numId="29" w16cid:durableId="527376543">
    <w:abstractNumId w:val="4"/>
  </w:num>
  <w:num w:numId="30" w16cid:durableId="1649703825">
    <w:abstractNumId w:val="3"/>
  </w:num>
  <w:num w:numId="31" w16cid:durableId="1490094497">
    <w:abstractNumId w:val="2"/>
  </w:num>
  <w:num w:numId="32" w16cid:durableId="1257405102">
    <w:abstractNumId w:val="1"/>
  </w:num>
  <w:num w:numId="33" w16cid:durableId="728112178">
    <w:abstractNumId w:val="31"/>
  </w:num>
  <w:num w:numId="34" w16cid:durableId="1259603603">
    <w:abstractNumId w:val="48"/>
  </w:num>
  <w:num w:numId="35" w16cid:durableId="318658892">
    <w:abstractNumId w:val="23"/>
  </w:num>
  <w:num w:numId="36" w16cid:durableId="1551260724">
    <w:abstractNumId w:val="56"/>
  </w:num>
  <w:num w:numId="37" w16cid:durableId="1515878753">
    <w:abstractNumId w:val="16"/>
  </w:num>
  <w:num w:numId="38" w16cid:durableId="2025477586">
    <w:abstractNumId w:val="50"/>
  </w:num>
  <w:num w:numId="39" w16cid:durableId="347760964">
    <w:abstractNumId w:val="41"/>
  </w:num>
  <w:num w:numId="40" w16cid:durableId="168447516">
    <w:abstractNumId w:val="36"/>
  </w:num>
  <w:num w:numId="41" w16cid:durableId="436217285">
    <w:abstractNumId w:val="39"/>
  </w:num>
  <w:num w:numId="42" w16cid:durableId="7492381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769934405">
    <w:abstractNumId w:val="0"/>
  </w:num>
  <w:num w:numId="44" w16cid:durableId="1918904773">
    <w:abstractNumId w:val="32"/>
  </w:num>
  <w:num w:numId="45" w16cid:durableId="1813595005">
    <w:abstractNumId w:val="51"/>
  </w:num>
  <w:num w:numId="46" w16cid:durableId="228658405">
    <w:abstractNumId w:val="46"/>
  </w:num>
  <w:num w:numId="47" w16cid:durableId="4597181">
    <w:abstractNumId w:val="9"/>
  </w:num>
  <w:num w:numId="48" w16cid:durableId="941767494">
    <w:abstractNumId w:val="17"/>
  </w:num>
  <w:num w:numId="49" w16cid:durableId="310671192">
    <w:abstractNumId w:val="44"/>
  </w:num>
  <w:num w:numId="50" w16cid:durableId="1137995630">
    <w:abstractNumId w:val="44"/>
  </w:num>
  <w:num w:numId="51" w16cid:durableId="2041778916">
    <w:abstractNumId w:val="44"/>
  </w:num>
  <w:num w:numId="52" w16cid:durableId="1296791985">
    <w:abstractNumId w:val="44"/>
  </w:num>
  <w:num w:numId="53" w16cid:durableId="2014795312">
    <w:abstractNumId w:val="44"/>
  </w:num>
  <w:num w:numId="54" w16cid:durableId="964196716">
    <w:abstractNumId w:val="44"/>
  </w:num>
  <w:num w:numId="55" w16cid:durableId="131294779">
    <w:abstractNumId w:val="44"/>
  </w:num>
  <w:num w:numId="56" w16cid:durableId="1545633631">
    <w:abstractNumId w:val="44"/>
  </w:num>
  <w:num w:numId="57" w16cid:durableId="906647441">
    <w:abstractNumId w:val="44"/>
  </w:num>
  <w:num w:numId="58" w16cid:durableId="378356277">
    <w:abstractNumId w:val="44"/>
  </w:num>
  <w:num w:numId="59" w16cid:durableId="427888530">
    <w:abstractNumId w:val="44"/>
  </w:num>
  <w:num w:numId="60" w16cid:durableId="599067601">
    <w:abstractNumId w:val="44"/>
  </w:num>
  <w:num w:numId="61" w16cid:durableId="1863980244">
    <w:abstractNumId w:val="44"/>
  </w:num>
  <w:num w:numId="62" w16cid:durableId="1358510614">
    <w:abstractNumId w:val="44"/>
  </w:num>
  <w:num w:numId="63" w16cid:durableId="1242645697">
    <w:abstractNumId w:val="44"/>
  </w:num>
  <w:num w:numId="64" w16cid:durableId="972518893">
    <w:abstractNumId w:val="44"/>
  </w:num>
  <w:num w:numId="65" w16cid:durableId="1827816510">
    <w:abstractNumId w:val="44"/>
  </w:num>
  <w:num w:numId="66" w16cid:durableId="450708395">
    <w:abstractNumId w:val="44"/>
  </w:num>
  <w:num w:numId="67" w16cid:durableId="1935161629">
    <w:abstractNumId w:val="44"/>
  </w:num>
  <w:num w:numId="68" w16cid:durableId="1892762188">
    <w:abstractNumId w:val="44"/>
  </w:num>
  <w:num w:numId="69" w16cid:durableId="1537037126">
    <w:abstractNumId w:val="44"/>
  </w:num>
  <w:num w:numId="70" w16cid:durableId="1534344138">
    <w:abstractNumId w:val="44"/>
  </w:num>
  <w:num w:numId="71" w16cid:durableId="675040602">
    <w:abstractNumId w:val="44"/>
  </w:num>
  <w:num w:numId="72" w16cid:durableId="1054885281">
    <w:abstractNumId w:val="44"/>
  </w:num>
  <w:num w:numId="73" w16cid:durableId="1855613312">
    <w:abstractNumId w:val="44"/>
  </w:num>
  <w:num w:numId="74" w16cid:durableId="1581133591">
    <w:abstractNumId w:val="44"/>
  </w:num>
  <w:num w:numId="75" w16cid:durableId="1459101448">
    <w:abstractNumId w:val="44"/>
  </w:num>
  <w:num w:numId="76" w16cid:durableId="128862011">
    <w:abstractNumId w:val="44"/>
  </w:num>
  <w:num w:numId="77" w16cid:durableId="696388788">
    <w:abstractNumId w:val="51"/>
  </w:num>
  <w:num w:numId="78" w16cid:durableId="746418701">
    <w:abstractNumId w:val="51"/>
  </w:num>
  <w:num w:numId="79" w16cid:durableId="1982689059">
    <w:abstractNumId w:val="51"/>
  </w:num>
  <w:num w:numId="80" w16cid:durableId="588386689">
    <w:abstractNumId w:val="51"/>
  </w:num>
  <w:num w:numId="81" w16cid:durableId="1120494585">
    <w:abstractNumId w:val="51"/>
  </w:num>
  <w:num w:numId="82" w16cid:durableId="2112507854">
    <w:abstractNumId w:val="51"/>
  </w:num>
  <w:num w:numId="83" w16cid:durableId="1573346828">
    <w:abstractNumId w:val="51"/>
  </w:num>
  <w:num w:numId="84" w16cid:durableId="1412698704">
    <w:abstractNumId w:val="51"/>
  </w:num>
  <w:num w:numId="85" w16cid:durableId="1485201066">
    <w:abstractNumId w:val="51"/>
  </w:num>
  <w:num w:numId="86" w16cid:durableId="226654373">
    <w:abstractNumId w:val="15"/>
  </w:num>
  <w:num w:numId="87" w16cid:durableId="1132210893">
    <w:abstractNumId w:val="20"/>
  </w:num>
  <w:num w:numId="88" w16cid:durableId="717170745">
    <w:abstractNumId w:val="49"/>
  </w:num>
  <w:num w:numId="89" w16cid:durableId="992368574">
    <w:abstractNumId w:val="51"/>
  </w:num>
  <w:num w:numId="90" w16cid:durableId="2003702555">
    <w:abstractNumId w:val="27"/>
  </w:num>
  <w:num w:numId="91" w16cid:durableId="319237836">
    <w:abstractNumId w:val="58"/>
  </w:num>
  <w:num w:numId="92" w16cid:durableId="1415930465">
    <w:abstractNumId w:val="41"/>
  </w:num>
  <w:num w:numId="93" w16cid:durableId="1014192738">
    <w:abstractNumId w:val="41"/>
  </w:num>
  <w:num w:numId="94" w16cid:durableId="1197767668">
    <w:abstractNumId w:val="22"/>
  </w:num>
  <w:num w:numId="95" w16cid:durableId="235289762">
    <w:abstractNumId w:val="52"/>
  </w:num>
  <w:num w:numId="96" w16cid:durableId="1510876668">
    <w:abstractNumId w:val="53"/>
  </w:num>
  <w:num w:numId="97" w16cid:durableId="753933293">
    <w:abstractNumId w:val="43"/>
  </w:num>
  <w:num w:numId="98" w16cid:durableId="559485927">
    <w:abstractNumId w:val="19"/>
  </w:num>
  <w:num w:numId="99" w16cid:durableId="1760518722">
    <w:abstractNumId w:val="47"/>
  </w:num>
  <w:num w:numId="100" w16cid:durableId="588733670">
    <w:abstractNumId w:val="41"/>
  </w:num>
  <w:num w:numId="101" w16cid:durableId="2043046197">
    <w:abstractNumId w:val="41"/>
  </w:num>
  <w:num w:numId="102" w16cid:durableId="199051992">
    <w:abstractNumId w:val="41"/>
  </w:num>
  <w:num w:numId="103" w16cid:durableId="1518426785">
    <w:abstractNumId w:val="41"/>
  </w:num>
  <w:num w:numId="104" w16cid:durableId="340670265">
    <w:abstractNumId w:val="18"/>
  </w:num>
  <w:num w:numId="105" w16cid:durableId="694160458">
    <w:abstractNumId w:val="51"/>
  </w:num>
  <w:num w:numId="106" w16cid:durableId="1531844360">
    <w:abstractNumId w:val="25"/>
  </w:num>
  <w:num w:numId="107" w16cid:durableId="499781177">
    <w:abstractNumId w:val="57"/>
  </w:num>
  <w:num w:numId="108" w16cid:durableId="328796124">
    <w:abstractNumId w:val="41"/>
  </w:num>
  <w:num w:numId="109" w16cid:durableId="790631747">
    <w:abstractNumId w:val="51"/>
  </w:num>
  <w:numIdMacAtCleanup w:val="10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mirrorMargins/>
  <w:proofState w:spelling="clean" w:grammar="clean"/>
  <w:attachedTemplate r:id="rId1"/>
  <w:linkStyles/>
  <w:defaultTabStop w:val="720"/>
  <w:evenAndOddHeader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F1"/>
    <w:rsid w:val="00000232"/>
    <w:rsid w:val="0000068A"/>
    <w:rsid w:val="000010D3"/>
    <w:rsid w:val="000017C3"/>
    <w:rsid w:val="00002DDB"/>
    <w:rsid w:val="00003C5E"/>
    <w:rsid w:val="00005365"/>
    <w:rsid w:val="000060DF"/>
    <w:rsid w:val="000067E3"/>
    <w:rsid w:val="0000684D"/>
    <w:rsid w:val="00006BC5"/>
    <w:rsid w:val="0001194E"/>
    <w:rsid w:val="0001258C"/>
    <w:rsid w:val="00012BDE"/>
    <w:rsid w:val="000136EC"/>
    <w:rsid w:val="00013CFB"/>
    <w:rsid w:val="000156A0"/>
    <w:rsid w:val="000160AE"/>
    <w:rsid w:val="000162E1"/>
    <w:rsid w:val="000164B6"/>
    <w:rsid w:val="00017FAF"/>
    <w:rsid w:val="00017FB0"/>
    <w:rsid w:val="00020280"/>
    <w:rsid w:val="000202BA"/>
    <w:rsid w:val="000207DC"/>
    <w:rsid w:val="0002081C"/>
    <w:rsid w:val="00020A6F"/>
    <w:rsid w:val="00020B21"/>
    <w:rsid w:val="00020C77"/>
    <w:rsid w:val="00021C8C"/>
    <w:rsid w:val="00021E6E"/>
    <w:rsid w:val="00022072"/>
    <w:rsid w:val="00022AFE"/>
    <w:rsid w:val="00023A62"/>
    <w:rsid w:val="00024424"/>
    <w:rsid w:val="000252C3"/>
    <w:rsid w:val="00026051"/>
    <w:rsid w:val="00026493"/>
    <w:rsid w:val="000264E8"/>
    <w:rsid w:val="00026EEF"/>
    <w:rsid w:val="0003091E"/>
    <w:rsid w:val="00030D6A"/>
    <w:rsid w:val="000311E9"/>
    <w:rsid w:val="00031D00"/>
    <w:rsid w:val="000323B8"/>
    <w:rsid w:val="00033813"/>
    <w:rsid w:val="00033AC8"/>
    <w:rsid w:val="00034F0E"/>
    <w:rsid w:val="000350C6"/>
    <w:rsid w:val="000355C3"/>
    <w:rsid w:val="00035ADB"/>
    <w:rsid w:val="00035F40"/>
    <w:rsid w:val="00036541"/>
    <w:rsid w:val="0003683B"/>
    <w:rsid w:val="00036E14"/>
    <w:rsid w:val="000372C0"/>
    <w:rsid w:val="00037B98"/>
    <w:rsid w:val="000416B8"/>
    <w:rsid w:val="000416FF"/>
    <w:rsid w:val="00041786"/>
    <w:rsid w:val="00041AF3"/>
    <w:rsid w:val="00041B2B"/>
    <w:rsid w:val="00043022"/>
    <w:rsid w:val="000433F2"/>
    <w:rsid w:val="00043B41"/>
    <w:rsid w:val="000449B8"/>
    <w:rsid w:val="00044EE8"/>
    <w:rsid w:val="00045048"/>
    <w:rsid w:val="000452B9"/>
    <w:rsid w:val="00045A73"/>
    <w:rsid w:val="00045ACC"/>
    <w:rsid w:val="0004629D"/>
    <w:rsid w:val="00046767"/>
    <w:rsid w:val="00046F3A"/>
    <w:rsid w:val="00047035"/>
    <w:rsid w:val="0005109D"/>
    <w:rsid w:val="00051ABB"/>
    <w:rsid w:val="00051CC3"/>
    <w:rsid w:val="000520B5"/>
    <w:rsid w:val="00052E9B"/>
    <w:rsid w:val="000530FE"/>
    <w:rsid w:val="00053242"/>
    <w:rsid w:val="0005336D"/>
    <w:rsid w:val="00053A98"/>
    <w:rsid w:val="00054178"/>
    <w:rsid w:val="00054283"/>
    <w:rsid w:val="00055317"/>
    <w:rsid w:val="000559F4"/>
    <w:rsid w:val="0006075F"/>
    <w:rsid w:val="000615D3"/>
    <w:rsid w:val="00061710"/>
    <w:rsid w:val="00061CFD"/>
    <w:rsid w:val="0006278A"/>
    <w:rsid w:val="00062D49"/>
    <w:rsid w:val="00063283"/>
    <w:rsid w:val="0006331B"/>
    <w:rsid w:val="000634BB"/>
    <w:rsid w:val="00063CE6"/>
    <w:rsid w:val="0006464D"/>
    <w:rsid w:val="000648BD"/>
    <w:rsid w:val="000656EC"/>
    <w:rsid w:val="00066E2B"/>
    <w:rsid w:val="0006725A"/>
    <w:rsid w:val="000701B4"/>
    <w:rsid w:val="000716FE"/>
    <w:rsid w:val="00071C0B"/>
    <w:rsid w:val="00073C5D"/>
    <w:rsid w:val="00074DD0"/>
    <w:rsid w:val="00076BB3"/>
    <w:rsid w:val="0007738F"/>
    <w:rsid w:val="00081A15"/>
    <w:rsid w:val="000820B7"/>
    <w:rsid w:val="00082E12"/>
    <w:rsid w:val="0008301E"/>
    <w:rsid w:val="000832C7"/>
    <w:rsid w:val="00083710"/>
    <w:rsid w:val="000838E6"/>
    <w:rsid w:val="00083BFF"/>
    <w:rsid w:val="00083F8C"/>
    <w:rsid w:val="000840F8"/>
    <w:rsid w:val="00084454"/>
    <w:rsid w:val="00086193"/>
    <w:rsid w:val="00087AF8"/>
    <w:rsid w:val="00091249"/>
    <w:rsid w:val="00091D21"/>
    <w:rsid w:val="000928F5"/>
    <w:rsid w:val="00092B40"/>
    <w:rsid w:val="0009310B"/>
    <w:rsid w:val="00096B50"/>
    <w:rsid w:val="00097698"/>
    <w:rsid w:val="00097AC5"/>
    <w:rsid w:val="000A0B80"/>
    <w:rsid w:val="000A1310"/>
    <w:rsid w:val="000A1D70"/>
    <w:rsid w:val="000A1DC1"/>
    <w:rsid w:val="000A3EE8"/>
    <w:rsid w:val="000A46C1"/>
    <w:rsid w:val="000A5CBF"/>
    <w:rsid w:val="000A6117"/>
    <w:rsid w:val="000A6F4E"/>
    <w:rsid w:val="000A753F"/>
    <w:rsid w:val="000B02A4"/>
    <w:rsid w:val="000B061A"/>
    <w:rsid w:val="000B0A07"/>
    <w:rsid w:val="000B0CEC"/>
    <w:rsid w:val="000B0D29"/>
    <w:rsid w:val="000B15D8"/>
    <w:rsid w:val="000B1B9B"/>
    <w:rsid w:val="000B2524"/>
    <w:rsid w:val="000B277C"/>
    <w:rsid w:val="000B3FE2"/>
    <w:rsid w:val="000B41B8"/>
    <w:rsid w:val="000B4537"/>
    <w:rsid w:val="000B46D9"/>
    <w:rsid w:val="000B50CB"/>
    <w:rsid w:val="000B5CAE"/>
    <w:rsid w:val="000B6896"/>
    <w:rsid w:val="000B6E16"/>
    <w:rsid w:val="000B78F9"/>
    <w:rsid w:val="000C0B3E"/>
    <w:rsid w:val="000C0CA0"/>
    <w:rsid w:val="000C0E68"/>
    <w:rsid w:val="000C1400"/>
    <w:rsid w:val="000C15BF"/>
    <w:rsid w:val="000C2D22"/>
    <w:rsid w:val="000C2E48"/>
    <w:rsid w:val="000C43E9"/>
    <w:rsid w:val="000C4E72"/>
    <w:rsid w:val="000C5E8A"/>
    <w:rsid w:val="000C5F1D"/>
    <w:rsid w:val="000C74DA"/>
    <w:rsid w:val="000C777C"/>
    <w:rsid w:val="000D2CE1"/>
    <w:rsid w:val="000D427E"/>
    <w:rsid w:val="000D439E"/>
    <w:rsid w:val="000D538C"/>
    <w:rsid w:val="000D5610"/>
    <w:rsid w:val="000D5715"/>
    <w:rsid w:val="000D798F"/>
    <w:rsid w:val="000D7A61"/>
    <w:rsid w:val="000D7BFB"/>
    <w:rsid w:val="000D7FC2"/>
    <w:rsid w:val="000E004D"/>
    <w:rsid w:val="000E21E9"/>
    <w:rsid w:val="000E2E91"/>
    <w:rsid w:val="000E35AB"/>
    <w:rsid w:val="000E4206"/>
    <w:rsid w:val="000E698C"/>
    <w:rsid w:val="000E69B4"/>
    <w:rsid w:val="000E6C50"/>
    <w:rsid w:val="000E6EAD"/>
    <w:rsid w:val="000E78C6"/>
    <w:rsid w:val="000E7E1D"/>
    <w:rsid w:val="000F012F"/>
    <w:rsid w:val="000F0AD2"/>
    <w:rsid w:val="000F18E3"/>
    <w:rsid w:val="000F2506"/>
    <w:rsid w:val="000F33A2"/>
    <w:rsid w:val="000F42AB"/>
    <w:rsid w:val="000F4CE1"/>
    <w:rsid w:val="000F52AC"/>
    <w:rsid w:val="000F589C"/>
    <w:rsid w:val="000F5B7F"/>
    <w:rsid w:val="000F5E7C"/>
    <w:rsid w:val="000F7383"/>
    <w:rsid w:val="000F7B5B"/>
    <w:rsid w:val="0010070A"/>
    <w:rsid w:val="00101401"/>
    <w:rsid w:val="001019C3"/>
    <w:rsid w:val="00103810"/>
    <w:rsid w:val="001039A2"/>
    <w:rsid w:val="00103F7D"/>
    <w:rsid w:val="00104179"/>
    <w:rsid w:val="00104B1C"/>
    <w:rsid w:val="00105758"/>
    <w:rsid w:val="00106235"/>
    <w:rsid w:val="00106663"/>
    <w:rsid w:val="0011117D"/>
    <w:rsid w:val="001119D3"/>
    <w:rsid w:val="00111F5D"/>
    <w:rsid w:val="001121CF"/>
    <w:rsid w:val="001122CE"/>
    <w:rsid w:val="00113105"/>
    <w:rsid w:val="00113303"/>
    <w:rsid w:val="001133BE"/>
    <w:rsid w:val="00113459"/>
    <w:rsid w:val="001134CC"/>
    <w:rsid w:val="001147E0"/>
    <w:rsid w:val="00114B96"/>
    <w:rsid w:val="00115852"/>
    <w:rsid w:val="00115A20"/>
    <w:rsid w:val="00115BB8"/>
    <w:rsid w:val="00116001"/>
    <w:rsid w:val="00116209"/>
    <w:rsid w:val="00117359"/>
    <w:rsid w:val="001209C5"/>
    <w:rsid w:val="001212B2"/>
    <w:rsid w:val="00122649"/>
    <w:rsid w:val="00123247"/>
    <w:rsid w:val="00123DF0"/>
    <w:rsid w:val="00125171"/>
    <w:rsid w:val="00125383"/>
    <w:rsid w:val="00125718"/>
    <w:rsid w:val="00126B64"/>
    <w:rsid w:val="001305FD"/>
    <w:rsid w:val="00130C97"/>
    <w:rsid w:val="00132127"/>
    <w:rsid w:val="00133795"/>
    <w:rsid w:val="00133A14"/>
    <w:rsid w:val="00133FC6"/>
    <w:rsid w:val="00134133"/>
    <w:rsid w:val="00135000"/>
    <w:rsid w:val="00135E8D"/>
    <w:rsid w:val="00136B0F"/>
    <w:rsid w:val="00137A63"/>
    <w:rsid w:val="00140BBB"/>
    <w:rsid w:val="001419F1"/>
    <w:rsid w:val="00143890"/>
    <w:rsid w:val="00143ABA"/>
    <w:rsid w:val="001451D3"/>
    <w:rsid w:val="001456CC"/>
    <w:rsid w:val="00145FDB"/>
    <w:rsid w:val="00147050"/>
    <w:rsid w:val="00147718"/>
    <w:rsid w:val="00150870"/>
    <w:rsid w:val="00151019"/>
    <w:rsid w:val="00151B59"/>
    <w:rsid w:val="001524D3"/>
    <w:rsid w:val="0016157F"/>
    <w:rsid w:val="00163B05"/>
    <w:rsid w:val="001651AC"/>
    <w:rsid w:val="001652C9"/>
    <w:rsid w:val="001655E9"/>
    <w:rsid w:val="001656E7"/>
    <w:rsid w:val="00166453"/>
    <w:rsid w:val="00166963"/>
    <w:rsid w:val="00166FB9"/>
    <w:rsid w:val="001712B8"/>
    <w:rsid w:val="00172CC8"/>
    <w:rsid w:val="00173044"/>
    <w:rsid w:val="0017400E"/>
    <w:rsid w:val="001746CC"/>
    <w:rsid w:val="00174771"/>
    <w:rsid w:val="00175E8A"/>
    <w:rsid w:val="00176255"/>
    <w:rsid w:val="00176C4F"/>
    <w:rsid w:val="00177C30"/>
    <w:rsid w:val="00177FBC"/>
    <w:rsid w:val="00181D6B"/>
    <w:rsid w:val="00181ED0"/>
    <w:rsid w:val="00182F14"/>
    <w:rsid w:val="00183404"/>
    <w:rsid w:val="00184150"/>
    <w:rsid w:val="00185177"/>
    <w:rsid w:val="001854BE"/>
    <w:rsid w:val="00185A29"/>
    <w:rsid w:val="001862FA"/>
    <w:rsid w:val="00186677"/>
    <w:rsid w:val="00186759"/>
    <w:rsid w:val="001870BA"/>
    <w:rsid w:val="00190A01"/>
    <w:rsid w:val="00191151"/>
    <w:rsid w:val="00191749"/>
    <w:rsid w:val="001925D2"/>
    <w:rsid w:val="00193863"/>
    <w:rsid w:val="0019417D"/>
    <w:rsid w:val="00195F59"/>
    <w:rsid w:val="001960A0"/>
    <w:rsid w:val="00196470"/>
    <w:rsid w:val="00196594"/>
    <w:rsid w:val="00196768"/>
    <w:rsid w:val="0019749A"/>
    <w:rsid w:val="00197804"/>
    <w:rsid w:val="001A0616"/>
    <w:rsid w:val="001A15F8"/>
    <w:rsid w:val="001A1849"/>
    <w:rsid w:val="001A27CB"/>
    <w:rsid w:val="001A2EF4"/>
    <w:rsid w:val="001A3562"/>
    <w:rsid w:val="001A3C07"/>
    <w:rsid w:val="001A4862"/>
    <w:rsid w:val="001A4D98"/>
    <w:rsid w:val="001A4DE4"/>
    <w:rsid w:val="001A602C"/>
    <w:rsid w:val="001A6498"/>
    <w:rsid w:val="001A77D4"/>
    <w:rsid w:val="001A7C76"/>
    <w:rsid w:val="001B02ED"/>
    <w:rsid w:val="001B0934"/>
    <w:rsid w:val="001B1776"/>
    <w:rsid w:val="001B1B4E"/>
    <w:rsid w:val="001B1BD6"/>
    <w:rsid w:val="001B225E"/>
    <w:rsid w:val="001B23CA"/>
    <w:rsid w:val="001B2E56"/>
    <w:rsid w:val="001B2FF9"/>
    <w:rsid w:val="001B35E4"/>
    <w:rsid w:val="001B38C2"/>
    <w:rsid w:val="001B3AC8"/>
    <w:rsid w:val="001B447D"/>
    <w:rsid w:val="001B5066"/>
    <w:rsid w:val="001B560C"/>
    <w:rsid w:val="001B59C2"/>
    <w:rsid w:val="001B65BB"/>
    <w:rsid w:val="001C08F4"/>
    <w:rsid w:val="001C2451"/>
    <w:rsid w:val="001C24CB"/>
    <w:rsid w:val="001C3594"/>
    <w:rsid w:val="001C4AE5"/>
    <w:rsid w:val="001C52E2"/>
    <w:rsid w:val="001C53C1"/>
    <w:rsid w:val="001C6437"/>
    <w:rsid w:val="001C64E9"/>
    <w:rsid w:val="001C7C44"/>
    <w:rsid w:val="001D026A"/>
    <w:rsid w:val="001D126E"/>
    <w:rsid w:val="001D12BF"/>
    <w:rsid w:val="001D1441"/>
    <w:rsid w:val="001D19DE"/>
    <w:rsid w:val="001D2106"/>
    <w:rsid w:val="001D2739"/>
    <w:rsid w:val="001D2DCF"/>
    <w:rsid w:val="001D313D"/>
    <w:rsid w:val="001D31B6"/>
    <w:rsid w:val="001D4586"/>
    <w:rsid w:val="001D463F"/>
    <w:rsid w:val="001D4676"/>
    <w:rsid w:val="001D4C2D"/>
    <w:rsid w:val="001D55A7"/>
    <w:rsid w:val="001D71D5"/>
    <w:rsid w:val="001D72C1"/>
    <w:rsid w:val="001D7551"/>
    <w:rsid w:val="001E04A0"/>
    <w:rsid w:val="001E10C3"/>
    <w:rsid w:val="001E1687"/>
    <w:rsid w:val="001E1B14"/>
    <w:rsid w:val="001E2A35"/>
    <w:rsid w:val="001E4682"/>
    <w:rsid w:val="001E5807"/>
    <w:rsid w:val="001E5FB8"/>
    <w:rsid w:val="001E6E6B"/>
    <w:rsid w:val="001F0881"/>
    <w:rsid w:val="001F0ABD"/>
    <w:rsid w:val="001F0B71"/>
    <w:rsid w:val="001F18AD"/>
    <w:rsid w:val="001F302D"/>
    <w:rsid w:val="001F37B8"/>
    <w:rsid w:val="001F386C"/>
    <w:rsid w:val="001F4C85"/>
    <w:rsid w:val="001F4EC0"/>
    <w:rsid w:val="001F7253"/>
    <w:rsid w:val="001F7A96"/>
    <w:rsid w:val="002009E1"/>
    <w:rsid w:val="002014AB"/>
    <w:rsid w:val="00201621"/>
    <w:rsid w:val="00204443"/>
    <w:rsid w:val="002046D6"/>
    <w:rsid w:val="00206793"/>
    <w:rsid w:val="00207C67"/>
    <w:rsid w:val="00212712"/>
    <w:rsid w:val="002132E4"/>
    <w:rsid w:val="002133FE"/>
    <w:rsid w:val="002137FC"/>
    <w:rsid w:val="002138AA"/>
    <w:rsid w:val="00214E46"/>
    <w:rsid w:val="002157E7"/>
    <w:rsid w:val="002161AA"/>
    <w:rsid w:val="00216ECF"/>
    <w:rsid w:val="0022018F"/>
    <w:rsid w:val="0022031D"/>
    <w:rsid w:val="00222A3B"/>
    <w:rsid w:val="00222F27"/>
    <w:rsid w:val="002236BA"/>
    <w:rsid w:val="00224FE0"/>
    <w:rsid w:val="002257FB"/>
    <w:rsid w:val="002261A5"/>
    <w:rsid w:val="0022671E"/>
    <w:rsid w:val="00227ADD"/>
    <w:rsid w:val="00230B9E"/>
    <w:rsid w:val="002313C2"/>
    <w:rsid w:val="002327C4"/>
    <w:rsid w:val="002333FA"/>
    <w:rsid w:val="002334CD"/>
    <w:rsid w:val="00233D41"/>
    <w:rsid w:val="002341D0"/>
    <w:rsid w:val="0023530D"/>
    <w:rsid w:val="002353D7"/>
    <w:rsid w:val="00235B30"/>
    <w:rsid w:val="00236877"/>
    <w:rsid w:val="00237074"/>
    <w:rsid w:val="002374CF"/>
    <w:rsid w:val="002376CC"/>
    <w:rsid w:val="00242783"/>
    <w:rsid w:val="002427F5"/>
    <w:rsid w:val="00242902"/>
    <w:rsid w:val="00243B16"/>
    <w:rsid w:val="0024413B"/>
    <w:rsid w:val="002444EF"/>
    <w:rsid w:val="00244FA1"/>
    <w:rsid w:val="002453C1"/>
    <w:rsid w:val="002462D0"/>
    <w:rsid w:val="00246735"/>
    <w:rsid w:val="0024728A"/>
    <w:rsid w:val="00247292"/>
    <w:rsid w:val="00247806"/>
    <w:rsid w:val="00247B1E"/>
    <w:rsid w:val="00250C26"/>
    <w:rsid w:val="0025159F"/>
    <w:rsid w:val="00251C44"/>
    <w:rsid w:val="00252D1E"/>
    <w:rsid w:val="00255109"/>
    <w:rsid w:val="00255510"/>
    <w:rsid w:val="00255654"/>
    <w:rsid w:val="00255791"/>
    <w:rsid w:val="00255931"/>
    <w:rsid w:val="00255B22"/>
    <w:rsid w:val="00257219"/>
    <w:rsid w:val="0026114A"/>
    <w:rsid w:val="0026195F"/>
    <w:rsid w:val="00261DDF"/>
    <w:rsid w:val="00261E08"/>
    <w:rsid w:val="002636B0"/>
    <w:rsid w:val="002644E9"/>
    <w:rsid w:val="00264E53"/>
    <w:rsid w:val="00266B3B"/>
    <w:rsid w:val="002725B1"/>
    <w:rsid w:val="002737FB"/>
    <w:rsid w:val="002743D0"/>
    <w:rsid w:val="002754AE"/>
    <w:rsid w:val="002755D3"/>
    <w:rsid w:val="002756C4"/>
    <w:rsid w:val="00275A9E"/>
    <w:rsid w:val="00276F84"/>
    <w:rsid w:val="00277D75"/>
    <w:rsid w:val="002807AA"/>
    <w:rsid w:val="00280A0A"/>
    <w:rsid w:val="00280A11"/>
    <w:rsid w:val="00282440"/>
    <w:rsid w:val="002827ED"/>
    <w:rsid w:val="002833F9"/>
    <w:rsid w:val="0028342D"/>
    <w:rsid w:val="002835D4"/>
    <w:rsid w:val="00285062"/>
    <w:rsid w:val="002854AD"/>
    <w:rsid w:val="00285DD9"/>
    <w:rsid w:val="00286288"/>
    <w:rsid w:val="00286531"/>
    <w:rsid w:val="0028778F"/>
    <w:rsid w:val="00287E2B"/>
    <w:rsid w:val="00290D1F"/>
    <w:rsid w:val="002929D0"/>
    <w:rsid w:val="002935F5"/>
    <w:rsid w:val="00293700"/>
    <w:rsid w:val="00293E0A"/>
    <w:rsid w:val="0029456D"/>
    <w:rsid w:val="00294B12"/>
    <w:rsid w:val="00294C4D"/>
    <w:rsid w:val="00294CDA"/>
    <w:rsid w:val="002964A0"/>
    <w:rsid w:val="002964E8"/>
    <w:rsid w:val="00296668"/>
    <w:rsid w:val="0029731E"/>
    <w:rsid w:val="00297727"/>
    <w:rsid w:val="002A02B1"/>
    <w:rsid w:val="002A0F20"/>
    <w:rsid w:val="002A1DF6"/>
    <w:rsid w:val="002A2098"/>
    <w:rsid w:val="002A323F"/>
    <w:rsid w:val="002A3762"/>
    <w:rsid w:val="002A38B3"/>
    <w:rsid w:val="002A4F33"/>
    <w:rsid w:val="002A549C"/>
    <w:rsid w:val="002A5820"/>
    <w:rsid w:val="002A5909"/>
    <w:rsid w:val="002A5AE3"/>
    <w:rsid w:val="002A6610"/>
    <w:rsid w:val="002A6BAE"/>
    <w:rsid w:val="002A78F2"/>
    <w:rsid w:val="002B1524"/>
    <w:rsid w:val="002B1BE3"/>
    <w:rsid w:val="002B1F7A"/>
    <w:rsid w:val="002B395A"/>
    <w:rsid w:val="002B3D51"/>
    <w:rsid w:val="002B4117"/>
    <w:rsid w:val="002B453D"/>
    <w:rsid w:val="002B4C11"/>
    <w:rsid w:val="002B6810"/>
    <w:rsid w:val="002B7711"/>
    <w:rsid w:val="002B7CAE"/>
    <w:rsid w:val="002C1682"/>
    <w:rsid w:val="002C1BC4"/>
    <w:rsid w:val="002C1D5F"/>
    <w:rsid w:val="002C2296"/>
    <w:rsid w:val="002C2487"/>
    <w:rsid w:val="002C32DC"/>
    <w:rsid w:val="002C32FC"/>
    <w:rsid w:val="002C4B7D"/>
    <w:rsid w:val="002C4B97"/>
    <w:rsid w:val="002C51AC"/>
    <w:rsid w:val="002C6077"/>
    <w:rsid w:val="002C6D9D"/>
    <w:rsid w:val="002C7846"/>
    <w:rsid w:val="002D159F"/>
    <w:rsid w:val="002D182D"/>
    <w:rsid w:val="002D2375"/>
    <w:rsid w:val="002D2D51"/>
    <w:rsid w:val="002D355B"/>
    <w:rsid w:val="002D727B"/>
    <w:rsid w:val="002D7438"/>
    <w:rsid w:val="002E0185"/>
    <w:rsid w:val="002E1749"/>
    <w:rsid w:val="002E17D6"/>
    <w:rsid w:val="002E1DB3"/>
    <w:rsid w:val="002E1E50"/>
    <w:rsid w:val="002E2DDE"/>
    <w:rsid w:val="002E304A"/>
    <w:rsid w:val="002E3E39"/>
    <w:rsid w:val="002E3F80"/>
    <w:rsid w:val="002E5726"/>
    <w:rsid w:val="002E5CE0"/>
    <w:rsid w:val="002E5F2B"/>
    <w:rsid w:val="002E60DC"/>
    <w:rsid w:val="002E779D"/>
    <w:rsid w:val="002E7EE8"/>
    <w:rsid w:val="002F0910"/>
    <w:rsid w:val="002F0DF5"/>
    <w:rsid w:val="002F1A35"/>
    <w:rsid w:val="002F2C60"/>
    <w:rsid w:val="002F3701"/>
    <w:rsid w:val="002F410B"/>
    <w:rsid w:val="002F415F"/>
    <w:rsid w:val="002F4FCC"/>
    <w:rsid w:val="002F665A"/>
    <w:rsid w:val="002F6DFD"/>
    <w:rsid w:val="002F7556"/>
    <w:rsid w:val="002F75C6"/>
    <w:rsid w:val="002F7ED8"/>
    <w:rsid w:val="003001ED"/>
    <w:rsid w:val="00300B38"/>
    <w:rsid w:val="0030113F"/>
    <w:rsid w:val="00301D67"/>
    <w:rsid w:val="00301FEB"/>
    <w:rsid w:val="003028E5"/>
    <w:rsid w:val="003029D5"/>
    <w:rsid w:val="00302C82"/>
    <w:rsid w:val="00304B21"/>
    <w:rsid w:val="00304E0E"/>
    <w:rsid w:val="00304EC1"/>
    <w:rsid w:val="00305620"/>
    <w:rsid w:val="00305CA3"/>
    <w:rsid w:val="00305CFA"/>
    <w:rsid w:val="003069BE"/>
    <w:rsid w:val="00306B25"/>
    <w:rsid w:val="00306B2A"/>
    <w:rsid w:val="00306D06"/>
    <w:rsid w:val="0030705D"/>
    <w:rsid w:val="003071BB"/>
    <w:rsid w:val="00307E9C"/>
    <w:rsid w:val="0031072E"/>
    <w:rsid w:val="00311375"/>
    <w:rsid w:val="0031184B"/>
    <w:rsid w:val="003123E8"/>
    <w:rsid w:val="0031396D"/>
    <w:rsid w:val="00313C86"/>
    <w:rsid w:val="003146CD"/>
    <w:rsid w:val="00317CA0"/>
    <w:rsid w:val="00317E03"/>
    <w:rsid w:val="00321257"/>
    <w:rsid w:val="00321616"/>
    <w:rsid w:val="00322E69"/>
    <w:rsid w:val="00322FCD"/>
    <w:rsid w:val="003232A5"/>
    <w:rsid w:val="00323846"/>
    <w:rsid w:val="00323863"/>
    <w:rsid w:val="00323E8D"/>
    <w:rsid w:val="00323F8A"/>
    <w:rsid w:val="0032412A"/>
    <w:rsid w:val="00324840"/>
    <w:rsid w:val="00324D55"/>
    <w:rsid w:val="00326661"/>
    <w:rsid w:val="00327808"/>
    <w:rsid w:val="00327C39"/>
    <w:rsid w:val="00330ACA"/>
    <w:rsid w:val="00330CFE"/>
    <w:rsid w:val="00331459"/>
    <w:rsid w:val="0033344F"/>
    <w:rsid w:val="00333784"/>
    <w:rsid w:val="00333DB4"/>
    <w:rsid w:val="0033452F"/>
    <w:rsid w:val="00334DCC"/>
    <w:rsid w:val="00336A0D"/>
    <w:rsid w:val="0033713F"/>
    <w:rsid w:val="0034021C"/>
    <w:rsid w:val="00340741"/>
    <w:rsid w:val="003407D7"/>
    <w:rsid w:val="00341443"/>
    <w:rsid w:val="00341BD4"/>
    <w:rsid w:val="003426E1"/>
    <w:rsid w:val="003427EA"/>
    <w:rsid w:val="0034360B"/>
    <w:rsid w:val="00343DEA"/>
    <w:rsid w:val="0034403F"/>
    <w:rsid w:val="00344150"/>
    <w:rsid w:val="00344211"/>
    <w:rsid w:val="0034440E"/>
    <w:rsid w:val="00344C1E"/>
    <w:rsid w:val="00344D57"/>
    <w:rsid w:val="00345516"/>
    <w:rsid w:val="00345ED9"/>
    <w:rsid w:val="00346196"/>
    <w:rsid w:val="00346FC4"/>
    <w:rsid w:val="003474E8"/>
    <w:rsid w:val="0035098C"/>
    <w:rsid w:val="00350A3E"/>
    <w:rsid w:val="0035319E"/>
    <w:rsid w:val="00353ADF"/>
    <w:rsid w:val="00353DF0"/>
    <w:rsid w:val="00354AAB"/>
    <w:rsid w:val="00357CED"/>
    <w:rsid w:val="00357F96"/>
    <w:rsid w:val="00360455"/>
    <w:rsid w:val="0036096E"/>
    <w:rsid w:val="00362290"/>
    <w:rsid w:val="00362B93"/>
    <w:rsid w:val="00362F4A"/>
    <w:rsid w:val="00363565"/>
    <w:rsid w:val="003635E6"/>
    <w:rsid w:val="00363769"/>
    <w:rsid w:val="00364C0A"/>
    <w:rsid w:val="0036534B"/>
    <w:rsid w:val="0036597E"/>
    <w:rsid w:val="00366406"/>
    <w:rsid w:val="00366934"/>
    <w:rsid w:val="003722E2"/>
    <w:rsid w:val="0037318F"/>
    <w:rsid w:val="00374970"/>
    <w:rsid w:val="00374A67"/>
    <w:rsid w:val="00374A6D"/>
    <w:rsid w:val="0037652D"/>
    <w:rsid w:val="00376FF8"/>
    <w:rsid w:val="003770ED"/>
    <w:rsid w:val="00377430"/>
    <w:rsid w:val="003774F8"/>
    <w:rsid w:val="0038087A"/>
    <w:rsid w:val="00380969"/>
    <w:rsid w:val="00380E4C"/>
    <w:rsid w:val="00381D08"/>
    <w:rsid w:val="00381E5F"/>
    <w:rsid w:val="00383949"/>
    <w:rsid w:val="003865CF"/>
    <w:rsid w:val="003866B3"/>
    <w:rsid w:val="00386A78"/>
    <w:rsid w:val="0038777F"/>
    <w:rsid w:val="00390C10"/>
    <w:rsid w:val="00390ED1"/>
    <w:rsid w:val="00391202"/>
    <w:rsid w:val="00391975"/>
    <w:rsid w:val="00391AFE"/>
    <w:rsid w:val="00391FAA"/>
    <w:rsid w:val="00393A21"/>
    <w:rsid w:val="00393F07"/>
    <w:rsid w:val="003943BA"/>
    <w:rsid w:val="00394C3D"/>
    <w:rsid w:val="00395612"/>
    <w:rsid w:val="00395BA6"/>
    <w:rsid w:val="0039699E"/>
    <w:rsid w:val="00396D3B"/>
    <w:rsid w:val="003979CA"/>
    <w:rsid w:val="00397C72"/>
    <w:rsid w:val="00397C84"/>
    <w:rsid w:val="00397E99"/>
    <w:rsid w:val="003A01F3"/>
    <w:rsid w:val="003A1E0C"/>
    <w:rsid w:val="003A3ED9"/>
    <w:rsid w:val="003A52C8"/>
    <w:rsid w:val="003A5AE9"/>
    <w:rsid w:val="003A5F35"/>
    <w:rsid w:val="003A6681"/>
    <w:rsid w:val="003A71B1"/>
    <w:rsid w:val="003A7BD5"/>
    <w:rsid w:val="003B05ED"/>
    <w:rsid w:val="003B0DCC"/>
    <w:rsid w:val="003B12F1"/>
    <w:rsid w:val="003B1A2E"/>
    <w:rsid w:val="003B222C"/>
    <w:rsid w:val="003B25AA"/>
    <w:rsid w:val="003B28F3"/>
    <w:rsid w:val="003B2A4A"/>
    <w:rsid w:val="003B4394"/>
    <w:rsid w:val="003B4CDE"/>
    <w:rsid w:val="003B4EB2"/>
    <w:rsid w:val="003B5E1D"/>
    <w:rsid w:val="003B5FE5"/>
    <w:rsid w:val="003B6238"/>
    <w:rsid w:val="003B6825"/>
    <w:rsid w:val="003B6BC0"/>
    <w:rsid w:val="003B6CBF"/>
    <w:rsid w:val="003C0DE9"/>
    <w:rsid w:val="003C1251"/>
    <w:rsid w:val="003C1F9F"/>
    <w:rsid w:val="003C2093"/>
    <w:rsid w:val="003C2DA4"/>
    <w:rsid w:val="003C2EE5"/>
    <w:rsid w:val="003C2FA8"/>
    <w:rsid w:val="003C51DB"/>
    <w:rsid w:val="003C54E6"/>
    <w:rsid w:val="003C553D"/>
    <w:rsid w:val="003C6996"/>
    <w:rsid w:val="003C7385"/>
    <w:rsid w:val="003D0161"/>
    <w:rsid w:val="003D01F5"/>
    <w:rsid w:val="003D0F64"/>
    <w:rsid w:val="003D13D4"/>
    <w:rsid w:val="003D1629"/>
    <w:rsid w:val="003D32D2"/>
    <w:rsid w:val="003D3857"/>
    <w:rsid w:val="003D57C4"/>
    <w:rsid w:val="003D6A18"/>
    <w:rsid w:val="003D7F54"/>
    <w:rsid w:val="003E01AA"/>
    <w:rsid w:val="003E0559"/>
    <w:rsid w:val="003E0E2C"/>
    <w:rsid w:val="003E0EDE"/>
    <w:rsid w:val="003E112B"/>
    <w:rsid w:val="003E3488"/>
    <w:rsid w:val="003E3610"/>
    <w:rsid w:val="003E3DBF"/>
    <w:rsid w:val="003E4F0E"/>
    <w:rsid w:val="003E528E"/>
    <w:rsid w:val="003E6C79"/>
    <w:rsid w:val="003E6E6D"/>
    <w:rsid w:val="003E7910"/>
    <w:rsid w:val="003E7A16"/>
    <w:rsid w:val="003F050D"/>
    <w:rsid w:val="003F0871"/>
    <w:rsid w:val="003F0ADA"/>
    <w:rsid w:val="003F0E25"/>
    <w:rsid w:val="003F0E58"/>
    <w:rsid w:val="003F0FB4"/>
    <w:rsid w:val="003F0FE3"/>
    <w:rsid w:val="003F100F"/>
    <w:rsid w:val="003F1C58"/>
    <w:rsid w:val="003F2D4A"/>
    <w:rsid w:val="003F34A0"/>
    <w:rsid w:val="003F3504"/>
    <w:rsid w:val="003F3C47"/>
    <w:rsid w:val="003F3C7F"/>
    <w:rsid w:val="003F40F9"/>
    <w:rsid w:val="003F413E"/>
    <w:rsid w:val="003F4702"/>
    <w:rsid w:val="003F49E6"/>
    <w:rsid w:val="003F5DDC"/>
    <w:rsid w:val="003F787F"/>
    <w:rsid w:val="003F7AB3"/>
    <w:rsid w:val="00400006"/>
    <w:rsid w:val="00400A59"/>
    <w:rsid w:val="00401DF6"/>
    <w:rsid w:val="004022A8"/>
    <w:rsid w:val="0040248E"/>
    <w:rsid w:val="0040263C"/>
    <w:rsid w:val="004034DE"/>
    <w:rsid w:val="00404981"/>
    <w:rsid w:val="00404BA2"/>
    <w:rsid w:val="00404ED5"/>
    <w:rsid w:val="00405886"/>
    <w:rsid w:val="004100C8"/>
    <w:rsid w:val="004106FB"/>
    <w:rsid w:val="004107B3"/>
    <w:rsid w:val="00410809"/>
    <w:rsid w:val="00411F1F"/>
    <w:rsid w:val="00413966"/>
    <w:rsid w:val="004149C8"/>
    <w:rsid w:val="004157FC"/>
    <w:rsid w:val="00415F4C"/>
    <w:rsid w:val="00416D17"/>
    <w:rsid w:val="00416D4F"/>
    <w:rsid w:val="0041735A"/>
    <w:rsid w:val="00420B8B"/>
    <w:rsid w:val="00421C3B"/>
    <w:rsid w:val="00421D3E"/>
    <w:rsid w:val="00422089"/>
    <w:rsid w:val="004223EC"/>
    <w:rsid w:val="00422948"/>
    <w:rsid w:val="00423038"/>
    <w:rsid w:val="00423493"/>
    <w:rsid w:val="00423EBC"/>
    <w:rsid w:val="00424BF4"/>
    <w:rsid w:val="0042595F"/>
    <w:rsid w:val="0042669A"/>
    <w:rsid w:val="00427F85"/>
    <w:rsid w:val="004300A8"/>
    <w:rsid w:val="004308EF"/>
    <w:rsid w:val="00430A4F"/>
    <w:rsid w:val="0043115F"/>
    <w:rsid w:val="00431444"/>
    <w:rsid w:val="00432D18"/>
    <w:rsid w:val="00433CE7"/>
    <w:rsid w:val="00433F96"/>
    <w:rsid w:val="00435368"/>
    <w:rsid w:val="00436317"/>
    <w:rsid w:val="00436A61"/>
    <w:rsid w:val="00437401"/>
    <w:rsid w:val="00437C38"/>
    <w:rsid w:val="00440928"/>
    <w:rsid w:val="0044127D"/>
    <w:rsid w:val="004423D6"/>
    <w:rsid w:val="00442B1E"/>
    <w:rsid w:val="00444B2D"/>
    <w:rsid w:val="004451CF"/>
    <w:rsid w:val="00445376"/>
    <w:rsid w:val="00445551"/>
    <w:rsid w:val="00445884"/>
    <w:rsid w:val="0044588D"/>
    <w:rsid w:val="00445A8B"/>
    <w:rsid w:val="00447718"/>
    <w:rsid w:val="0044789C"/>
    <w:rsid w:val="00447EBB"/>
    <w:rsid w:val="00450685"/>
    <w:rsid w:val="0045146A"/>
    <w:rsid w:val="00451BAD"/>
    <w:rsid w:val="004523BA"/>
    <w:rsid w:val="00453731"/>
    <w:rsid w:val="00453B08"/>
    <w:rsid w:val="0045400C"/>
    <w:rsid w:val="00454A91"/>
    <w:rsid w:val="00455924"/>
    <w:rsid w:val="00456564"/>
    <w:rsid w:val="00456DD4"/>
    <w:rsid w:val="00457055"/>
    <w:rsid w:val="00460548"/>
    <w:rsid w:val="00461C33"/>
    <w:rsid w:val="0046335F"/>
    <w:rsid w:val="00464009"/>
    <w:rsid w:val="00464DB5"/>
    <w:rsid w:val="00465BC5"/>
    <w:rsid w:val="00465D6D"/>
    <w:rsid w:val="00466CC0"/>
    <w:rsid w:val="00466D13"/>
    <w:rsid w:val="0046763D"/>
    <w:rsid w:val="004679A6"/>
    <w:rsid w:val="004702A1"/>
    <w:rsid w:val="00470D0B"/>
    <w:rsid w:val="00471005"/>
    <w:rsid w:val="00471364"/>
    <w:rsid w:val="004714B5"/>
    <w:rsid w:val="004714F2"/>
    <w:rsid w:val="00471773"/>
    <w:rsid w:val="0047210E"/>
    <w:rsid w:val="00472A35"/>
    <w:rsid w:val="00472E05"/>
    <w:rsid w:val="00473222"/>
    <w:rsid w:val="00473A6E"/>
    <w:rsid w:val="004746B3"/>
    <w:rsid w:val="0047503D"/>
    <w:rsid w:val="00476CA1"/>
    <w:rsid w:val="004808AA"/>
    <w:rsid w:val="004814F6"/>
    <w:rsid w:val="00481831"/>
    <w:rsid w:val="00481920"/>
    <w:rsid w:val="004824E5"/>
    <w:rsid w:val="00482569"/>
    <w:rsid w:val="00483365"/>
    <w:rsid w:val="004836BF"/>
    <w:rsid w:val="00483E0F"/>
    <w:rsid w:val="0048554B"/>
    <w:rsid w:val="00485988"/>
    <w:rsid w:val="00485EB0"/>
    <w:rsid w:val="00486B53"/>
    <w:rsid w:val="00487859"/>
    <w:rsid w:val="00490939"/>
    <w:rsid w:val="00490E68"/>
    <w:rsid w:val="00490F5E"/>
    <w:rsid w:val="004913B8"/>
    <w:rsid w:val="00491D9A"/>
    <w:rsid w:val="00491DFB"/>
    <w:rsid w:val="00492C92"/>
    <w:rsid w:val="00492CA0"/>
    <w:rsid w:val="004933DC"/>
    <w:rsid w:val="00493880"/>
    <w:rsid w:val="00493BA4"/>
    <w:rsid w:val="00494133"/>
    <w:rsid w:val="00494A9B"/>
    <w:rsid w:val="00494B1D"/>
    <w:rsid w:val="00495041"/>
    <w:rsid w:val="00495BD2"/>
    <w:rsid w:val="0049643A"/>
    <w:rsid w:val="004976BF"/>
    <w:rsid w:val="00497F06"/>
    <w:rsid w:val="004A127E"/>
    <w:rsid w:val="004A2775"/>
    <w:rsid w:val="004A2BC7"/>
    <w:rsid w:val="004A3807"/>
    <w:rsid w:val="004A3943"/>
    <w:rsid w:val="004A3CDF"/>
    <w:rsid w:val="004A59CA"/>
    <w:rsid w:val="004A71AB"/>
    <w:rsid w:val="004B0488"/>
    <w:rsid w:val="004B0C1E"/>
    <w:rsid w:val="004B1700"/>
    <w:rsid w:val="004B250B"/>
    <w:rsid w:val="004B48CE"/>
    <w:rsid w:val="004C1282"/>
    <w:rsid w:val="004C3654"/>
    <w:rsid w:val="004C41B5"/>
    <w:rsid w:val="004C50C4"/>
    <w:rsid w:val="004C5295"/>
    <w:rsid w:val="004C57C3"/>
    <w:rsid w:val="004C599D"/>
    <w:rsid w:val="004C6104"/>
    <w:rsid w:val="004C6950"/>
    <w:rsid w:val="004C6BEC"/>
    <w:rsid w:val="004C6C37"/>
    <w:rsid w:val="004C70D5"/>
    <w:rsid w:val="004D049E"/>
    <w:rsid w:val="004D15F7"/>
    <w:rsid w:val="004D1C3E"/>
    <w:rsid w:val="004D24F0"/>
    <w:rsid w:val="004D2D0E"/>
    <w:rsid w:val="004D3D97"/>
    <w:rsid w:val="004D5130"/>
    <w:rsid w:val="004D6244"/>
    <w:rsid w:val="004D7AF6"/>
    <w:rsid w:val="004D7D6B"/>
    <w:rsid w:val="004E0BD9"/>
    <w:rsid w:val="004E0FBF"/>
    <w:rsid w:val="004E210F"/>
    <w:rsid w:val="004E266D"/>
    <w:rsid w:val="004E2C80"/>
    <w:rsid w:val="004E2CB6"/>
    <w:rsid w:val="004E2D72"/>
    <w:rsid w:val="004E2D9D"/>
    <w:rsid w:val="004E2FF8"/>
    <w:rsid w:val="004E3741"/>
    <w:rsid w:val="004E44F6"/>
    <w:rsid w:val="004E54B5"/>
    <w:rsid w:val="004E564E"/>
    <w:rsid w:val="004E6257"/>
    <w:rsid w:val="004E62C6"/>
    <w:rsid w:val="004E6B5D"/>
    <w:rsid w:val="004E6D3A"/>
    <w:rsid w:val="004E70DD"/>
    <w:rsid w:val="004E7397"/>
    <w:rsid w:val="004E7B8A"/>
    <w:rsid w:val="004E7FB3"/>
    <w:rsid w:val="004F0862"/>
    <w:rsid w:val="004F08CB"/>
    <w:rsid w:val="004F0A22"/>
    <w:rsid w:val="004F0EC2"/>
    <w:rsid w:val="004F1741"/>
    <w:rsid w:val="004F191F"/>
    <w:rsid w:val="004F263F"/>
    <w:rsid w:val="004F2FA0"/>
    <w:rsid w:val="004F308C"/>
    <w:rsid w:val="004F3B7A"/>
    <w:rsid w:val="004F51AC"/>
    <w:rsid w:val="004F5419"/>
    <w:rsid w:val="004F5FCA"/>
    <w:rsid w:val="004F60F0"/>
    <w:rsid w:val="004F6D84"/>
    <w:rsid w:val="004F6F6C"/>
    <w:rsid w:val="004F7020"/>
    <w:rsid w:val="004F73E0"/>
    <w:rsid w:val="00502733"/>
    <w:rsid w:val="005033B7"/>
    <w:rsid w:val="0050373D"/>
    <w:rsid w:val="005038AE"/>
    <w:rsid w:val="00503CF7"/>
    <w:rsid w:val="00504EC1"/>
    <w:rsid w:val="0050539C"/>
    <w:rsid w:val="0050550C"/>
    <w:rsid w:val="0050642F"/>
    <w:rsid w:val="005069C2"/>
    <w:rsid w:val="00506A9D"/>
    <w:rsid w:val="00507073"/>
    <w:rsid w:val="00510B0F"/>
    <w:rsid w:val="0051105E"/>
    <w:rsid w:val="00512059"/>
    <w:rsid w:val="00512F03"/>
    <w:rsid w:val="005138A2"/>
    <w:rsid w:val="0051397D"/>
    <w:rsid w:val="00513B60"/>
    <w:rsid w:val="00514261"/>
    <w:rsid w:val="0051493E"/>
    <w:rsid w:val="00514BED"/>
    <w:rsid w:val="005152C9"/>
    <w:rsid w:val="00515434"/>
    <w:rsid w:val="00515B9D"/>
    <w:rsid w:val="00516B08"/>
    <w:rsid w:val="005179E0"/>
    <w:rsid w:val="00520014"/>
    <w:rsid w:val="005212DC"/>
    <w:rsid w:val="005221B2"/>
    <w:rsid w:val="00522786"/>
    <w:rsid w:val="00523069"/>
    <w:rsid w:val="005231F3"/>
    <w:rsid w:val="00523380"/>
    <w:rsid w:val="00524368"/>
    <w:rsid w:val="00525207"/>
    <w:rsid w:val="0052592A"/>
    <w:rsid w:val="00527187"/>
    <w:rsid w:val="005302EE"/>
    <w:rsid w:val="005323ED"/>
    <w:rsid w:val="005324D2"/>
    <w:rsid w:val="00532E10"/>
    <w:rsid w:val="005335C4"/>
    <w:rsid w:val="00533C2B"/>
    <w:rsid w:val="00533C2F"/>
    <w:rsid w:val="00534030"/>
    <w:rsid w:val="00534288"/>
    <w:rsid w:val="00534E62"/>
    <w:rsid w:val="00536845"/>
    <w:rsid w:val="00540419"/>
    <w:rsid w:val="00540AA4"/>
    <w:rsid w:val="005410B4"/>
    <w:rsid w:val="00541200"/>
    <w:rsid w:val="0054122F"/>
    <w:rsid w:val="00541411"/>
    <w:rsid w:val="00542323"/>
    <w:rsid w:val="00542680"/>
    <w:rsid w:val="00542D2A"/>
    <w:rsid w:val="005431A6"/>
    <w:rsid w:val="00543DCA"/>
    <w:rsid w:val="00544A6D"/>
    <w:rsid w:val="00545B8F"/>
    <w:rsid w:val="00546294"/>
    <w:rsid w:val="00546459"/>
    <w:rsid w:val="00546942"/>
    <w:rsid w:val="00546D04"/>
    <w:rsid w:val="00547A17"/>
    <w:rsid w:val="00547CDE"/>
    <w:rsid w:val="00550365"/>
    <w:rsid w:val="00550924"/>
    <w:rsid w:val="0055131F"/>
    <w:rsid w:val="005514BA"/>
    <w:rsid w:val="005519C9"/>
    <w:rsid w:val="005529BD"/>
    <w:rsid w:val="00552C33"/>
    <w:rsid w:val="005536E5"/>
    <w:rsid w:val="00553BEE"/>
    <w:rsid w:val="00554DA0"/>
    <w:rsid w:val="00555C67"/>
    <w:rsid w:val="0055661C"/>
    <w:rsid w:val="00557064"/>
    <w:rsid w:val="00557803"/>
    <w:rsid w:val="0056017F"/>
    <w:rsid w:val="00561287"/>
    <w:rsid w:val="00561DDF"/>
    <w:rsid w:val="00562322"/>
    <w:rsid w:val="0056281C"/>
    <w:rsid w:val="005628FF"/>
    <w:rsid w:val="0056301F"/>
    <w:rsid w:val="00564F2B"/>
    <w:rsid w:val="00566549"/>
    <w:rsid w:val="0056654D"/>
    <w:rsid w:val="005665FD"/>
    <w:rsid w:val="00566AA9"/>
    <w:rsid w:val="00567BFA"/>
    <w:rsid w:val="005713E8"/>
    <w:rsid w:val="00572E2F"/>
    <w:rsid w:val="005731CE"/>
    <w:rsid w:val="005735A4"/>
    <w:rsid w:val="00575DEA"/>
    <w:rsid w:val="00576410"/>
    <w:rsid w:val="005765C6"/>
    <w:rsid w:val="00576790"/>
    <w:rsid w:val="00577C24"/>
    <w:rsid w:val="00581B8D"/>
    <w:rsid w:val="00581D2E"/>
    <w:rsid w:val="00582966"/>
    <w:rsid w:val="00582B1F"/>
    <w:rsid w:val="00583DBD"/>
    <w:rsid w:val="00584420"/>
    <w:rsid w:val="00584B92"/>
    <w:rsid w:val="005850B9"/>
    <w:rsid w:val="0058587E"/>
    <w:rsid w:val="00585E2A"/>
    <w:rsid w:val="00586D66"/>
    <w:rsid w:val="0058741D"/>
    <w:rsid w:val="0059156E"/>
    <w:rsid w:val="00592333"/>
    <w:rsid w:val="00592E8A"/>
    <w:rsid w:val="005937C6"/>
    <w:rsid w:val="00594619"/>
    <w:rsid w:val="00594C1B"/>
    <w:rsid w:val="00595C77"/>
    <w:rsid w:val="00597398"/>
    <w:rsid w:val="005974DD"/>
    <w:rsid w:val="005A0530"/>
    <w:rsid w:val="005A0AF2"/>
    <w:rsid w:val="005A12FC"/>
    <w:rsid w:val="005A149A"/>
    <w:rsid w:val="005A1C80"/>
    <w:rsid w:val="005A211A"/>
    <w:rsid w:val="005A237D"/>
    <w:rsid w:val="005A2DAA"/>
    <w:rsid w:val="005A3865"/>
    <w:rsid w:val="005A3CFB"/>
    <w:rsid w:val="005A3E16"/>
    <w:rsid w:val="005A45D9"/>
    <w:rsid w:val="005A46A4"/>
    <w:rsid w:val="005A55BB"/>
    <w:rsid w:val="005A5B73"/>
    <w:rsid w:val="005A5D8D"/>
    <w:rsid w:val="005A6345"/>
    <w:rsid w:val="005A6759"/>
    <w:rsid w:val="005A702A"/>
    <w:rsid w:val="005B024E"/>
    <w:rsid w:val="005B09DA"/>
    <w:rsid w:val="005B1A80"/>
    <w:rsid w:val="005B2271"/>
    <w:rsid w:val="005B2E17"/>
    <w:rsid w:val="005B2E20"/>
    <w:rsid w:val="005B312E"/>
    <w:rsid w:val="005B3564"/>
    <w:rsid w:val="005B47C8"/>
    <w:rsid w:val="005B5C23"/>
    <w:rsid w:val="005B6A91"/>
    <w:rsid w:val="005B7461"/>
    <w:rsid w:val="005B7864"/>
    <w:rsid w:val="005B7B47"/>
    <w:rsid w:val="005B7D16"/>
    <w:rsid w:val="005C05ED"/>
    <w:rsid w:val="005C070F"/>
    <w:rsid w:val="005C1120"/>
    <w:rsid w:val="005C28FE"/>
    <w:rsid w:val="005C2ADE"/>
    <w:rsid w:val="005C356E"/>
    <w:rsid w:val="005C3D48"/>
    <w:rsid w:val="005C4051"/>
    <w:rsid w:val="005C4F9D"/>
    <w:rsid w:val="005C56FE"/>
    <w:rsid w:val="005C5E6F"/>
    <w:rsid w:val="005C5E8E"/>
    <w:rsid w:val="005C5FA1"/>
    <w:rsid w:val="005C6552"/>
    <w:rsid w:val="005C680A"/>
    <w:rsid w:val="005C685F"/>
    <w:rsid w:val="005C6DC9"/>
    <w:rsid w:val="005C767A"/>
    <w:rsid w:val="005C7D14"/>
    <w:rsid w:val="005D09C1"/>
    <w:rsid w:val="005D0EAB"/>
    <w:rsid w:val="005D1644"/>
    <w:rsid w:val="005D253F"/>
    <w:rsid w:val="005D2753"/>
    <w:rsid w:val="005D2B6C"/>
    <w:rsid w:val="005D4185"/>
    <w:rsid w:val="005D4C03"/>
    <w:rsid w:val="005D4C5A"/>
    <w:rsid w:val="005D50FE"/>
    <w:rsid w:val="005D602A"/>
    <w:rsid w:val="005D693E"/>
    <w:rsid w:val="005D6E3D"/>
    <w:rsid w:val="005D77D5"/>
    <w:rsid w:val="005E0032"/>
    <w:rsid w:val="005E0FAF"/>
    <w:rsid w:val="005E1CA3"/>
    <w:rsid w:val="005E2094"/>
    <w:rsid w:val="005E2AA6"/>
    <w:rsid w:val="005E3067"/>
    <w:rsid w:val="005E309D"/>
    <w:rsid w:val="005E329B"/>
    <w:rsid w:val="005E38FF"/>
    <w:rsid w:val="005E3A87"/>
    <w:rsid w:val="005E421C"/>
    <w:rsid w:val="005E53D5"/>
    <w:rsid w:val="005E5A82"/>
    <w:rsid w:val="005E5FAF"/>
    <w:rsid w:val="005E60EC"/>
    <w:rsid w:val="005E7E1F"/>
    <w:rsid w:val="005F0F0E"/>
    <w:rsid w:val="005F125B"/>
    <w:rsid w:val="005F1FBF"/>
    <w:rsid w:val="005F284C"/>
    <w:rsid w:val="005F2E97"/>
    <w:rsid w:val="005F454A"/>
    <w:rsid w:val="005F471A"/>
    <w:rsid w:val="005F7AF7"/>
    <w:rsid w:val="006003B8"/>
    <w:rsid w:val="00600B09"/>
    <w:rsid w:val="006031C4"/>
    <w:rsid w:val="006048D0"/>
    <w:rsid w:val="00604C1A"/>
    <w:rsid w:val="00605D22"/>
    <w:rsid w:val="006105B5"/>
    <w:rsid w:val="00611E31"/>
    <w:rsid w:val="00612396"/>
    <w:rsid w:val="00613E7A"/>
    <w:rsid w:val="0061412B"/>
    <w:rsid w:val="006158FC"/>
    <w:rsid w:val="006163B4"/>
    <w:rsid w:val="006163BD"/>
    <w:rsid w:val="006169FF"/>
    <w:rsid w:val="0061707F"/>
    <w:rsid w:val="0061708B"/>
    <w:rsid w:val="00617939"/>
    <w:rsid w:val="00617C5E"/>
    <w:rsid w:val="00617D43"/>
    <w:rsid w:val="00617FC9"/>
    <w:rsid w:val="00620D86"/>
    <w:rsid w:val="00621020"/>
    <w:rsid w:val="00622A5B"/>
    <w:rsid w:val="006232A4"/>
    <w:rsid w:val="00623422"/>
    <w:rsid w:val="006240DB"/>
    <w:rsid w:val="00624E1B"/>
    <w:rsid w:val="00626DBF"/>
    <w:rsid w:val="00627FF7"/>
    <w:rsid w:val="00631826"/>
    <w:rsid w:val="00631E26"/>
    <w:rsid w:val="006324ED"/>
    <w:rsid w:val="00632E95"/>
    <w:rsid w:val="00632FF1"/>
    <w:rsid w:val="00633560"/>
    <w:rsid w:val="006341EA"/>
    <w:rsid w:val="00634693"/>
    <w:rsid w:val="00634722"/>
    <w:rsid w:val="00634AB9"/>
    <w:rsid w:val="00635B39"/>
    <w:rsid w:val="00635D24"/>
    <w:rsid w:val="0063630C"/>
    <w:rsid w:val="00636D5E"/>
    <w:rsid w:val="00637AD5"/>
    <w:rsid w:val="00642617"/>
    <w:rsid w:val="0064494C"/>
    <w:rsid w:val="00644A0B"/>
    <w:rsid w:val="006457E7"/>
    <w:rsid w:val="0064652E"/>
    <w:rsid w:val="006469D0"/>
    <w:rsid w:val="0064746A"/>
    <w:rsid w:val="006476B1"/>
    <w:rsid w:val="00647DE3"/>
    <w:rsid w:val="0065025E"/>
    <w:rsid w:val="0065059E"/>
    <w:rsid w:val="006519A9"/>
    <w:rsid w:val="00651D47"/>
    <w:rsid w:val="00652565"/>
    <w:rsid w:val="00652A53"/>
    <w:rsid w:val="00653332"/>
    <w:rsid w:val="006536E1"/>
    <w:rsid w:val="0065390C"/>
    <w:rsid w:val="00653D8A"/>
    <w:rsid w:val="00654198"/>
    <w:rsid w:val="0065587C"/>
    <w:rsid w:val="0065617D"/>
    <w:rsid w:val="006565EC"/>
    <w:rsid w:val="00657621"/>
    <w:rsid w:val="00657B52"/>
    <w:rsid w:val="00660CBD"/>
    <w:rsid w:val="00660D87"/>
    <w:rsid w:val="0066124B"/>
    <w:rsid w:val="006626C5"/>
    <w:rsid w:val="00664AC6"/>
    <w:rsid w:val="006655AB"/>
    <w:rsid w:val="006659EB"/>
    <w:rsid w:val="00665BE5"/>
    <w:rsid w:val="006665C4"/>
    <w:rsid w:val="00667A5F"/>
    <w:rsid w:val="00670A05"/>
    <w:rsid w:val="00670BD8"/>
    <w:rsid w:val="00671166"/>
    <w:rsid w:val="006719BD"/>
    <w:rsid w:val="006737C0"/>
    <w:rsid w:val="0067383C"/>
    <w:rsid w:val="00674085"/>
    <w:rsid w:val="0067415F"/>
    <w:rsid w:val="00674FF9"/>
    <w:rsid w:val="00675006"/>
    <w:rsid w:val="00676314"/>
    <w:rsid w:val="0067693F"/>
    <w:rsid w:val="00676BED"/>
    <w:rsid w:val="006779DB"/>
    <w:rsid w:val="00677DB5"/>
    <w:rsid w:val="00677E6C"/>
    <w:rsid w:val="00677FEE"/>
    <w:rsid w:val="0068047C"/>
    <w:rsid w:val="00681241"/>
    <w:rsid w:val="00682C47"/>
    <w:rsid w:val="0068392A"/>
    <w:rsid w:val="00683D58"/>
    <w:rsid w:val="00687D3B"/>
    <w:rsid w:val="00690300"/>
    <w:rsid w:val="00691083"/>
    <w:rsid w:val="00691F62"/>
    <w:rsid w:val="00692719"/>
    <w:rsid w:val="00693D1D"/>
    <w:rsid w:val="00693FE8"/>
    <w:rsid w:val="00694038"/>
    <w:rsid w:val="006940A4"/>
    <w:rsid w:val="00695577"/>
    <w:rsid w:val="0069575E"/>
    <w:rsid w:val="00695D0D"/>
    <w:rsid w:val="0069600A"/>
    <w:rsid w:val="00696421"/>
    <w:rsid w:val="006968AD"/>
    <w:rsid w:val="00696965"/>
    <w:rsid w:val="00696BD7"/>
    <w:rsid w:val="00697571"/>
    <w:rsid w:val="00697A4A"/>
    <w:rsid w:val="006A19A9"/>
    <w:rsid w:val="006A1B4C"/>
    <w:rsid w:val="006A20E6"/>
    <w:rsid w:val="006A2238"/>
    <w:rsid w:val="006A264E"/>
    <w:rsid w:val="006A2D45"/>
    <w:rsid w:val="006A304B"/>
    <w:rsid w:val="006A360D"/>
    <w:rsid w:val="006A3713"/>
    <w:rsid w:val="006A4008"/>
    <w:rsid w:val="006A417F"/>
    <w:rsid w:val="006A4362"/>
    <w:rsid w:val="006A5143"/>
    <w:rsid w:val="006A5A78"/>
    <w:rsid w:val="006A60F3"/>
    <w:rsid w:val="006A6629"/>
    <w:rsid w:val="006A6A07"/>
    <w:rsid w:val="006A6E84"/>
    <w:rsid w:val="006A6EAA"/>
    <w:rsid w:val="006B0247"/>
    <w:rsid w:val="006B0E27"/>
    <w:rsid w:val="006B16EB"/>
    <w:rsid w:val="006B2BF4"/>
    <w:rsid w:val="006B2ED9"/>
    <w:rsid w:val="006B3533"/>
    <w:rsid w:val="006B4F5B"/>
    <w:rsid w:val="006B6022"/>
    <w:rsid w:val="006B760F"/>
    <w:rsid w:val="006B7D54"/>
    <w:rsid w:val="006C0D92"/>
    <w:rsid w:val="006C1B0E"/>
    <w:rsid w:val="006C1D54"/>
    <w:rsid w:val="006C26BF"/>
    <w:rsid w:val="006C3557"/>
    <w:rsid w:val="006C48D3"/>
    <w:rsid w:val="006C5584"/>
    <w:rsid w:val="006C5B8E"/>
    <w:rsid w:val="006C60E1"/>
    <w:rsid w:val="006C6913"/>
    <w:rsid w:val="006C6A58"/>
    <w:rsid w:val="006C727C"/>
    <w:rsid w:val="006C74B0"/>
    <w:rsid w:val="006C79A0"/>
    <w:rsid w:val="006C7D19"/>
    <w:rsid w:val="006C7F41"/>
    <w:rsid w:val="006D055F"/>
    <w:rsid w:val="006D0794"/>
    <w:rsid w:val="006D0C5A"/>
    <w:rsid w:val="006D2AD7"/>
    <w:rsid w:val="006D44E7"/>
    <w:rsid w:val="006D490D"/>
    <w:rsid w:val="006D57F3"/>
    <w:rsid w:val="006D7033"/>
    <w:rsid w:val="006D7321"/>
    <w:rsid w:val="006D7CD1"/>
    <w:rsid w:val="006E01AB"/>
    <w:rsid w:val="006E0B00"/>
    <w:rsid w:val="006E1913"/>
    <w:rsid w:val="006E2B4A"/>
    <w:rsid w:val="006E2ECE"/>
    <w:rsid w:val="006E2FCD"/>
    <w:rsid w:val="006E5ABC"/>
    <w:rsid w:val="006E6504"/>
    <w:rsid w:val="006E70A6"/>
    <w:rsid w:val="006E7918"/>
    <w:rsid w:val="006E7A42"/>
    <w:rsid w:val="006F007F"/>
    <w:rsid w:val="006F16B9"/>
    <w:rsid w:val="006F1915"/>
    <w:rsid w:val="006F3E15"/>
    <w:rsid w:val="006F517A"/>
    <w:rsid w:val="006F51CE"/>
    <w:rsid w:val="006F5608"/>
    <w:rsid w:val="006F5BA7"/>
    <w:rsid w:val="006F61BE"/>
    <w:rsid w:val="006F694F"/>
    <w:rsid w:val="006F704C"/>
    <w:rsid w:val="006F7914"/>
    <w:rsid w:val="006F7E9A"/>
    <w:rsid w:val="00700D5B"/>
    <w:rsid w:val="00700D9C"/>
    <w:rsid w:val="00701A1C"/>
    <w:rsid w:val="00701EA2"/>
    <w:rsid w:val="00702164"/>
    <w:rsid w:val="007033B6"/>
    <w:rsid w:val="00703BCF"/>
    <w:rsid w:val="007048D5"/>
    <w:rsid w:val="0070513C"/>
    <w:rsid w:val="00705732"/>
    <w:rsid w:val="0070632E"/>
    <w:rsid w:val="007066FE"/>
    <w:rsid w:val="007067E0"/>
    <w:rsid w:val="00706B3D"/>
    <w:rsid w:val="0070706B"/>
    <w:rsid w:val="007073A5"/>
    <w:rsid w:val="007106E3"/>
    <w:rsid w:val="00710CCA"/>
    <w:rsid w:val="00710FFD"/>
    <w:rsid w:val="0071123F"/>
    <w:rsid w:val="00711D9E"/>
    <w:rsid w:val="007122B5"/>
    <w:rsid w:val="00712551"/>
    <w:rsid w:val="00712891"/>
    <w:rsid w:val="007131A4"/>
    <w:rsid w:val="00713CC0"/>
    <w:rsid w:val="00713E88"/>
    <w:rsid w:val="007145BF"/>
    <w:rsid w:val="00714C36"/>
    <w:rsid w:val="00715716"/>
    <w:rsid w:val="00716D34"/>
    <w:rsid w:val="00720BF2"/>
    <w:rsid w:val="00720E8C"/>
    <w:rsid w:val="00721102"/>
    <w:rsid w:val="00721B12"/>
    <w:rsid w:val="007223E3"/>
    <w:rsid w:val="007225CE"/>
    <w:rsid w:val="00722DC3"/>
    <w:rsid w:val="00722F45"/>
    <w:rsid w:val="007230B5"/>
    <w:rsid w:val="0072362E"/>
    <w:rsid w:val="00723B18"/>
    <w:rsid w:val="00724627"/>
    <w:rsid w:val="0072657D"/>
    <w:rsid w:val="0072713F"/>
    <w:rsid w:val="0072779B"/>
    <w:rsid w:val="00730ABC"/>
    <w:rsid w:val="00730EAC"/>
    <w:rsid w:val="007311BE"/>
    <w:rsid w:val="00731421"/>
    <w:rsid w:val="0073158F"/>
    <w:rsid w:val="00732D53"/>
    <w:rsid w:val="007336B1"/>
    <w:rsid w:val="00733DF5"/>
    <w:rsid w:val="00734F27"/>
    <w:rsid w:val="00734F29"/>
    <w:rsid w:val="0073621A"/>
    <w:rsid w:val="00737022"/>
    <w:rsid w:val="00740026"/>
    <w:rsid w:val="0074084C"/>
    <w:rsid w:val="00741083"/>
    <w:rsid w:val="00743215"/>
    <w:rsid w:val="00743386"/>
    <w:rsid w:val="007439DF"/>
    <w:rsid w:val="00744E7F"/>
    <w:rsid w:val="007454D5"/>
    <w:rsid w:val="00746477"/>
    <w:rsid w:val="00751183"/>
    <w:rsid w:val="00752A6F"/>
    <w:rsid w:val="007534D8"/>
    <w:rsid w:val="0075422F"/>
    <w:rsid w:val="00755B26"/>
    <w:rsid w:val="00755B7D"/>
    <w:rsid w:val="00756ADC"/>
    <w:rsid w:val="00756D10"/>
    <w:rsid w:val="007616AC"/>
    <w:rsid w:val="00761B4B"/>
    <w:rsid w:val="00761BC0"/>
    <w:rsid w:val="00761CB8"/>
    <w:rsid w:val="00763BE7"/>
    <w:rsid w:val="00766BE0"/>
    <w:rsid w:val="00766DF1"/>
    <w:rsid w:val="00767034"/>
    <w:rsid w:val="0076784C"/>
    <w:rsid w:val="00767E12"/>
    <w:rsid w:val="007707B0"/>
    <w:rsid w:val="007712AB"/>
    <w:rsid w:val="00771F21"/>
    <w:rsid w:val="00772CBF"/>
    <w:rsid w:val="00773A3F"/>
    <w:rsid w:val="00774575"/>
    <w:rsid w:val="007745D5"/>
    <w:rsid w:val="007752F7"/>
    <w:rsid w:val="00776399"/>
    <w:rsid w:val="00776613"/>
    <w:rsid w:val="007768A9"/>
    <w:rsid w:val="0077736D"/>
    <w:rsid w:val="0077745A"/>
    <w:rsid w:val="0077784F"/>
    <w:rsid w:val="007803BC"/>
    <w:rsid w:val="007821BE"/>
    <w:rsid w:val="00782B0B"/>
    <w:rsid w:val="00782EB6"/>
    <w:rsid w:val="00782F0F"/>
    <w:rsid w:val="0078547F"/>
    <w:rsid w:val="00785A0E"/>
    <w:rsid w:val="00786093"/>
    <w:rsid w:val="00786680"/>
    <w:rsid w:val="0078685F"/>
    <w:rsid w:val="0078698A"/>
    <w:rsid w:val="00786E87"/>
    <w:rsid w:val="00786FDB"/>
    <w:rsid w:val="007876AC"/>
    <w:rsid w:val="00787D83"/>
    <w:rsid w:val="00790007"/>
    <w:rsid w:val="007901BA"/>
    <w:rsid w:val="007905D7"/>
    <w:rsid w:val="00790AAE"/>
    <w:rsid w:val="00791ABF"/>
    <w:rsid w:val="00791E2F"/>
    <w:rsid w:val="0079207A"/>
    <w:rsid w:val="00792391"/>
    <w:rsid w:val="007927AF"/>
    <w:rsid w:val="00793CFD"/>
    <w:rsid w:val="00793F42"/>
    <w:rsid w:val="00794A8B"/>
    <w:rsid w:val="00794D6A"/>
    <w:rsid w:val="007959A8"/>
    <w:rsid w:val="00795D34"/>
    <w:rsid w:val="007966EE"/>
    <w:rsid w:val="00796D06"/>
    <w:rsid w:val="007979CD"/>
    <w:rsid w:val="007A35BC"/>
    <w:rsid w:val="007A37EF"/>
    <w:rsid w:val="007A3A9F"/>
    <w:rsid w:val="007A73EF"/>
    <w:rsid w:val="007A781A"/>
    <w:rsid w:val="007A78AE"/>
    <w:rsid w:val="007A7F18"/>
    <w:rsid w:val="007B0168"/>
    <w:rsid w:val="007B09D8"/>
    <w:rsid w:val="007B0A55"/>
    <w:rsid w:val="007B12CB"/>
    <w:rsid w:val="007B16CF"/>
    <w:rsid w:val="007B1B8E"/>
    <w:rsid w:val="007B21C1"/>
    <w:rsid w:val="007B266A"/>
    <w:rsid w:val="007B4F0C"/>
    <w:rsid w:val="007B4FD1"/>
    <w:rsid w:val="007B52E6"/>
    <w:rsid w:val="007B5AA1"/>
    <w:rsid w:val="007B6A69"/>
    <w:rsid w:val="007B6CCC"/>
    <w:rsid w:val="007B6DA4"/>
    <w:rsid w:val="007B717A"/>
    <w:rsid w:val="007B726C"/>
    <w:rsid w:val="007B7AC2"/>
    <w:rsid w:val="007C0251"/>
    <w:rsid w:val="007C07A7"/>
    <w:rsid w:val="007C1879"/>
    <w:rsid w:val="007C1A83"/>
    <w:rsid w:val="007C1F87"/>
    <w:rsid w:val="007C2677"/>
    <w:rsid w:val="007C34F3"/>
    <w:rsid w:val="007C4007"/>
    <w:rsid w:val="007C434D"/>
    <w:rsid w:val="007C4A60"/>
    <w:rsid w:val="007C5120"/>
    <w:rsid w:val="007C61E8"/>
    <w:rsid w:val="007C62A1"/>
    <w:rsid w:val="007C7B80"/>
    <w:rsid w:val="007D0974"/>
    <w:rsid w:val="007D2E13"/>
    <w:rsid w:val="007D4028"/>
    <w:rsid w:val="007D4B05"/>
    <w:rsid w:val="007D58F7"/>
    <w:rsid w:val="007D7970"/>
    <w:rsid w:val="007D7A2C"/>
    <w:rsid w:val="007D7C86"/>
    <w:rsid w:val="007D7E66"/>
    <w:rsid w:val="007E127D"/>
    <w:rsid w:val="007E1587"/>
    <w:rsid w:val="007E19AE"/>
    <w:rsid w:val="007E1DA7"/>
    <w:rsid w:val="007E29C7"/>
    <w:rsid w:val="007E5598"/>
    <w:rsid w:val="007E5CBA"/>
    <w:rsid w:val="007E6531"/>
    <w:rsid w:val="007F176B"/>
    <w:rsid w:val="007F1DE9"/>
    <w:rsid w:val="007F2B39"/>
    <w:rsid w:val="007F2CCA"/>
    <w:rsid w:val="007F4273"/>
    <w:rsid w:val="007F560E"/>
    <w:rsid w:val="007F5FA2"/>
    <w:rsid w:val="007F622C"/>
    <w:rsid w:val="007F6968"/>
    <w:rsid w:val="00801A1D"/>
    <w:rsid w:val="00801A83"/>
    <w:rsid w:val="00801E84"/>
    <w:rsid w:val="008029AB"/>
    <w:rsid w:val="00802CCA"/>
    <w:rsid w:val="00802E7F"/>
    <w:rsid w:val="00803CF6"/>
    <w:rsid w:val="00804D6C"/>
    <w:rsid w:val="00806783"/>
    <w:rsid w:val="0080757B"/>
    <w:rsid w:val="008075CE"/>
    <w:rsid w:val="00811987"/>
    <w:rsid w:val="00812549"/>
    <w:rsid w:val="00812923"/>
    <w:rsid w:val="00813191"/>
    <w:rsid w:val="00813357"/>
    <w:rsid w:val="008138CA"/>
    <w:rsid w:val="0081406D"/>
    <w:rsid w:val="00814502"/>
    <w:rsid w:val="0081463C"/>
    <w:rsid w:val="00815320"/>
    <w:rsid w:val="00815665"/>
    <w:rsid w:val="00815AEA"/>
    <w:rsid w:val="00816606"/>
    <w:rsid w:val="0082091D"/>
    <w:rsid w:val="00821068"/>
    <w:rsid w:val="008215C4"/>
    <w:rsid w:val="008216B8"/>
    <w:rsid w:val="00821835"/>
    <w:rsid w:val="008219C6"/>
    <w:rsid w:val="0082258D"/>
    <w:rsid w:val="00822750"/>
    <w:rsid w:val="00822FAC"/>
    <w:rsid w:val="00823C05"/>
    <w:rsid w:val="00824DC9"/>
    <w:rsid w:val="00824F55"/>
    <w:rsid w:val="0082595E"/>
    <w:rsid w:val="00825C8A"/>
    <w:rsid w:val="0082602C"/>
    <w:rsid w:val="00826193"/>
    <w:rsid w:val="00826837"/>
    <w:rsid w:val="00827068"/>
    <w:rsid w:val="008313BB"/>
    <w:rsid w:val="00832734"/>
    <w:rsid w:val="00833C13"/>
    <w:rsid w:val="0083425E"/>
    <w:rsid w:val="0083543A"/>
    <w:rsid w:val="00835A14"/>
    <w:rsid w:val="00835F42"/>
    <w:rsid w:val="00836CCE"/>
    <w:rsid w:val="00836DFA"/>
    <w:rsid w:val="00837B6A"/>
    <w:rsid w:val="00837C51"/>
    <w:rsid w:val="008408FB"/>
    <w:rsid w:val="00840D96"/>
    <w:rsid w:val="008414BD"/>
    <w:rsid w:val="008427B8"/>
    <w:rsid w:val="008428B8"/>
    <w:rsid w:val="00843908"/>
    <w:rsid w:val="0084462D"/>
    <w:rsid w:val="00844691"/>
    <w:rsid w:val="00844B33"/>
    <w:rsid w:val="008500AF"/>
    <w:rsid w:val="00850D37"/>
    <w:rsid w:val="00852279"/>
    <w:rsid w:val="00852469"/>
    <w:rsid w:val="008524CE"/>
    <w:rsid w:val="00852B5E"/>
    <w:rsid w:val="00852F2A"/>
    <w:rsid w:val="00853C84"/>
    <w:rsid w:val="00853D08"/>
    <w:rsid w:val="00854505"/>
    <w:rsid w:val="00854789"/>
    <w:rsid w:val="008560A6"/>
    <w:rsid w:val="00856610"/>
    <w:rsid w:val="00856DBA"/>
    <w:rsid w:val="00856F75"/>
    <w:rsid w:val="0085753F"/>
    <w:rsid w:val="00860445"/>
    <w:rsid w:val="00860A5A"/>
    <w:rsid w:val="0086111B"/>
    <w:rsid w:val="008618B6"/>
    <w:rsid w:val="00862D33"/>
    <w:rsid w:val="00862E5F"/>
    <w:rsid w:val="008630DA"/>
    <w:rsid w:val="008631CE"/>
    <w:rsid w:val="008639BD"/>
    <w:rsid w:val="00863E1B"/>
    <w:rsid w:val="00864090"/>
    <w:rsid w:val="00864849"/>
    <w:rsid w:val="00865387"/>
    <w:rsid w:val="00866524"/>
    <w:rsid w:val="008669CF"/>
    <w:rsid w:val="00866CF6"/>
    <w:rsid w:val="008679FC"/>
    <w:rsid w:val="008701B4"/>
    <w:rsid w:val="008708DA"/>
    <w:rsid w:val="00870A41"/>
    <w:rsid w:val="00870CF0"/>
    <w:rsid w:val="00870ECB"/>
    <w:rsid w:val="008724E4"/>
    <w:rsid w:val="00872AA3"/>
    <w:rsid w:val="008746D6"/>
    <w:rsid w:val="00874769"/>
    <w:rsid w:val="008747E9"/>
    <w:rsid w:val="00875989"/>
    <w:rsid w:val="00877E18"/>
    <w:rsid w:val="00881BE7"/>
    <w:rsid w:val="00882E2E"/>
    <w:rsid w:val="00883939"/>
    <w:rsid w:val="00883ABD"/>
    <w:rsid w:val="00883FA2"/>
    <w:rsid w:val="00886905"/>
    <w:rsid w:val="00886EC6"/>
    <w:rsid w:val="00890656"/>
    <w:rsid w:val="00890BD2"/>
    <w:rsid w:val="00890DDD"/>
    <w:rsid w:val="008920C3"/>
    <w:rsid w:val="008927B9"/>
    <w:rsid w:val="00892C29"/>
    <w:rsid w:val="00893C71"/>
    <w:rsid w:val="008940A5"/>
    <w:rsid w:val="0089554C"/>
    <w:rsid w:val="008964E5"/>
    <w:rsid w:val="0089745D"/>
    <w:rsid w:val="00897526"/>
    <w:rsid w:val="00897F80"/>
    <w:rsid w:val="008A1405"/>
    <w:rsid w:val="008A1F4F"/>
    <w:rsid w:val="008A29A9"/>
    <w:rsid w:val="008A3198"/>
    <w:rsid w:val="008A6071"/>
    <w:rsid w:val="008A687B"/>
    <w:rsid w:val="008A6F57"/>
    <w:rsid w:val="008A7805"/>
    <w:rsid w:val="008A7E01"/>
    <w:rsid w:val="008B1955"/>
    <w:rsid w:val="008B1E75"/>
    <w:rsid w:val="008B2051"/>
    <w:rsid w:val="008B2325"/>
    <w:rsid w:val="008B301A"/>
    <w:rsid w:val="008B30F6"/>
    <w:rsid w:val="008B33A7"/>
    <w:rsid w:val="008B381E"/>
    <w:rsid w:val="008B3D44"/>
    <w:rsid w:val="008B5834"/>
    <w:rsid w:val="008B5957"/>
    <w:rsid w:val="008B76A6"/>
    <w:rsid w:val="008C0B50"/>
    <w:rsid w:val="008C152C"/>
    <w:rsid w:val="008C15B9"/>
    <w:rsid w:val="008C165E"/>
    <w:rsid w:val="008C1872"/>
    <w:rsid w:val="008C1B90"/>
    <w:rsid w:val="008C3D0C"/>
    <w:rsid w:val="008C4850"/>
    <w:rsid w:val="008C4DE3"/>
    <w:rsid w:val="008C4FF6"/>
    <w:rsid w:val="008C55A2"/>
    <w:rsid w:val="008C664B"/>
    <w:rsid w:val="008C66BC"/>
    <w:rsid w:val="008C6D90"/>
    <w:rsid w:val="008C75F0"/>
    <w:rsid w:val="008D004E"/>
    <w:rsid w:val="008D02E3"/>
    <w:rsid w:val="008D0742"/>
    <w:rsid w:val="008D0940"/>
    <w:rsid w:val="008D0D1F"/>
    <w:rsid w:val="008D1A00"/>
    <w:rsid w:val="008D26E0"/>
    <w:rsid w:val="008D32C7"/>
    <w:rsid w:val="008D48D7"/>
    <w:rsid w:val="008D5C3F"/>
    <w:rsid w:val="008D779A"/>
    <w:rsid w:val="008D79E9"/>
    <w:rsid w:val="008D7A2C"/>
    <w:rsid w:val="008D7D92"/>
    <w:rsid w:val="008E0147"/>
    <w:rsid w:val="008E0A2D"/>
    <w:rsid w:val="008E2217"/>
    <w:rsid w:val="008E2A1E"/>
    <w:rsid w:val="008E2C4D"/>
    <w:rsid w:val="008E2CD8"/>
    <w:rsid w:val="008E40D9"/>
    <w:rsid w:val="008E5B0E"/>
    <w:rsid w:val="008E7B53"/>
    <w:rsid w:val="008E7EE1"/>
    <w:rsid w:val="008F0341"/>
    <w:rsid w:val="008F043C"/>
    <w:rsid w:val="008F1167"/>
    <w:rsid w:val="008F1AD4"/>
    <w:rsid w:val="008F2A6E"/>
    <w:rsid w:val="008F2AD1"/>
    <w:rsid w:val="008F35FD"/>
    <w:rsid w:val="008F41A0"/>
    <w:rsid w:val="008F41C3"/>
    <w:rsid w:val="008F4995"/>
    <w:rsid w:val="008F4B00"/>
    <w:rsid w:val="008F59F2"/>
    <w:rsid w:val="008F6975"/>
    <w:rsid w:val="008F71A9"/>
    <w:rsid w:val="008F749A"/>
    <w:rsid w:val="008F7B29"/>
    <w:rsid w:val="00900913"/>
    <w:rsid w:val="00900D44"/>
    <w:rsid w:val="00900D9C"/>
    <w:rsid w:val="00900E69"/>
    <w:rsid w:val="009010AD"/>
    <w:rsid w:val="00901778"/>
    <w:rsid w:val="00901843"/>
    <w:rsid w:val="00902CB3"/>
    <w:rsid w:val="00903146"/>
    <w:rsid w:val="00903B84"/>
    <w:rsid w:val="00903DC7"/>
    <w:rsid w:val="00906A3E"/>
    <w:rsid w:val="0091042E"/>
    <w:rsid w:val="00912B2E"/>
    <w:rsid w:val="00913E59"/>
    <w:rsid w:val="00913FBB"/>
    <w:rsid w:val="00914812"/>
    <w:rsid w:val="00916F60"/>
    <w:rsid w:val="0091703D"/>
    <w:rsid w:val="00917243"/>
    <w:rsid w:val="0092006B"/>
    <w:rsid w:val="00921B61"/>
    <w:rsid w:val="00921F10"/>
    <w:rsid w:val="00922225"/>
    <w:rsid w:val="0092529A"/>
    <w:rsid w:val="009255BC"/>
    <w:rsid w:val="0092661D"/>
    <w:rsid w:val="009272A2"/>
    <w:rsid w:val="00927E0B"/>
    <w:rsid w:val="00927F6A"/>
    <w:rsid w:val="009300A5"/>
    <w:rsid w:val="00930189"/>
    <w:rsid w:val="009308F7"/>
    <w:rsid w:val="009309B5"/>
    <w:rsid w:val="00930DC4"/>
    <w:rsid w:val="00930FC0"/>
    <w:rsid w:val="009312B8"/>
    <w:rsid w:val="009315B2"/>
    <w:rsid w:val="009319DB"/>
    <w:rsid w:val="00931FC6"/>
    <w:rsid w:val="009334E8"/>
    <w:rsid w:val="00933559"/>
    <w:rsid w:val="009339C8"/>
    <w:rsid w:val="00935709"/>
    <w:rsid w:val="009369A3"/>
    <w:rsid w:val="00937212"/>
    <w:rsid w:val="00940BB3"/>
    <w:rsid w:val="00941599"/>
    <w:rsid w:val="00941ED0"/>
    <w:rsid w:val="00941F71"/>
    <w:rsid w:val="00942533"/>
    <w:rsid w:val="00943E85"/>
    <w:rsid w:val="009447C2"/>
    <w:rsid w:val="009456DA"/>
    <w:rsid w:val="009462F2"/>
    <w:rsid w:val="009479E9"/>
    <w:rsid w:val="00947BF2"/>
    <w:rsid w:val="00950536"/>
    <w:rsid w:val="00950883"/>
    <w:rsid w:val="00953067"/>
    <w:rsid w:val="00953BCB"/>
    <w:rsid w:val="00955798"/>
    <w:rsid w:val="00956B40"/>
    <w:rsid w:val="00957A90"/>
    <w:rsid w:val="00960501"/>
    <w:rsid w:val="00963842"/>
    <w:rsid w:val="00963C72"/>
    <w:rsid w:val="00963C94"/>
    <w:rsid w:val="0096540D"/>
    <w:rsid w:val="00965AAD"/>
    <w:rsid w:val="00965DE1"/>
    <w:rsid w:val="00966370"/>
    <w:rsid w:val="00966663"/>
    <w:rsid w:val="009706A0"/>
    <w:rsid w:val="00971379"/>
    <w:rsid w:val="0097206F"/>
    <w:rsid w:val="009722DB"/>
    <w:rsid w:val="009736B7"/>
    <w:rsid w:val="00974325"/>
    <w:rsid w:val="00974B16"/>
    <w:rsid w:val="00976CBF"/>
    <w:rsid w:val="0097707A"/>
    <w:rsid w:val="00980265"/>
    <w:rsid w:val="00980B9A"/>
    <w:rsid w:val="0098296C"/>
    <w:rsid w:val="0098346D"/>
    <w:rsid w:val="00983D45"/>
    <w:rsid w:val="00983FD8"/>
    <w:rsid w:val="0098432E"/>
    <w:rsid w:val="00984961"/>
    <w:rsid w:val="00986006"/>
    <w:rsid w:val="009861C3"/>
    <w:rsid w:val="0099050A"/>
    <w:rsid w:val="00991029"/>
    <w:rsid w:val="00991161"/>
    <w:rsid w:val="009921EE"/>
    <w:rsid w:val="00992598"/>
    <w:rsid w:val="009926B8"/>
    <w:rsid w:val="00992B22"/>
    <w:rsid w:val="009934FE"/>
    <w:rsid w:val="00994197"/>
    <w:rsid w:val="00995208"/>
    <w:rsid w:val="009969AF"/>
    <w:rsid w:val="009A0012"/>
    <w:rsid w:val="009A04E4"/>
    <w:rsid w:val="009A0D77"/>
    <w:rsid w:val="009A13DA"/>
    <w:rsid w:val="009A1EEF"/>
    <w:rsid w:val="009A1F96"/>
    <w:rsid w:val="009A3B98"/>
    <w:rsid w:val="009A4037"/>
    <w:rsid w:val="009A418C"/>
    <w:rsid w:val="009A5CEF"/>
    <w:rsid w:val="009A62B0"/>
    <w:rsid w:val="009A78B3"/>
    <w:rsid w:val="009A7D43"/>
    <w:rsid w:val="009B0B3B"/>
    <w:rsid w:val="009B10FD"/>
    <w:rsid w:val="009B1293"/>
    <w:rsid w:val="009B1752"/>
    <w:rsid w:val="009B198F"/>
    <w:rsid w:val="009B1D6C"/>
    <w:rsid w:val="009B238D"/>
    <w:rsid w:val="009B50A4"/>
    <w:rsid w:val="009B5204"/>
    <w:rsid w:val="009B559B"/>
    <w:rsid w:val="009C0CED"/>
    <w:rsid w:val="009C1290"/>
    <w:rsid w:val="009C1883"/>
    <w:rsid w:val="009C21BC"/>
    <w:rsid w:val="009C267D"/>
    <w:rsid w:val="009C267F"/>
    <w:rsid w:val="009C2B1B"/>
    <w:rsid w:val="009C2B6E"/>
    <w:rsid w:val="009C3BC3"/>
    <w:rsid w:val="009C45DA"/>
    <w:rsid w:val="009C59B5"/>
    <w:rsid w:val="009C74F2"/>
    <w:rsid w:val="009D0D59"/>
    <w:rsid w:val="009D1198"/>
    <w:rsid w:val="009D16CC"/>
    <w:rsid w:val="009D18FF"/>
    <w:rsid w:val="009D4152"/>
    <w:rsid w:val="009D4A1E"/>
    <w:rsid w:val="009D5E43"/>
    <w:rsid w:val="009D5EFC"/>
    <w:rsid w:val="009D68F2"/>
    <w:rsid w:val="009D73D1"/>
    <w:rsid w:val="009E01FF"/>
    <w:rsid w:val="009E052B"/>
    <w:rsid w:val="009E1D43"/>
    <w:rsid w:val="009E2BB4"/>
    <w:rsid w:val="009E2F3D"/>
    <w:rsid w:val="009E3523"/>
    <w:rsid w:val="009E3A7C"/>
    <w:rsid w:val="009E4029"/>
    <w:rsid w:val="009E45D8"/>
    <w:rsid w:val="009E4C96"/>
    <w:rsid w:val="009E4F60"/>
    <w:rsid w:val="009E525B"/>
    <w:rsid w:val="009E5766"/>
    <w:rsid w:val="009E58CE"/>
    <w:rsid w:val="009E5ADC"/>
    <w:rsid w:val="009E6006"/>
    <w:rsid w:val="009E7EE2"/>
    <w:rsid w:val="009F0426"/>
    <w:rsid w:val="009F07F4"/>
    <w:rsid w:val="009F0F97"/>
    <w:rsid w:val="009F1BEA"/>
    <w:rsid w:val="009F1C58"/>
    <w:rsid w:val="009F2CFC"/>
    <w:rsid w:val="009F3B05"/>
    <w:rsid w:val="009F4C36"/>
    <w:rsid w:val="009F4D81"/>
    <w:rsid w:val="009F4EE2"/>
    <w:rsid w:val="009F5649"/>
    <w:rsid w:val="009F5D18"/>
    <w:rsid w:val="009F5D9F"/>
    <w:rsid w:val="009F5DDF"/>
    <w:rsid w:val="009F7D17"/>
    <w:rsid w:val="00A001FF"/>
    <w:rsid w:val="00A01063"/>
    <w:rsid w:val="00A024CB"/>
    <w:rsid w:val="00A04C5D"/>
    <w:rsid w:val="00A06958"/>
    <w:rsid w:val="00A06E01"/>
    <w:rsid w:val="00A116F2"/>
    <w:rsid w:val="00A11CD7"/>
    <w:rsid w:val="00A15382"/>
    <w:rsid w:val="00A15A29"/>
    <w:rsid w:val="00A15FC0"/>
    <w:rsid w:val="00A1633E"/>
    <w:rsid w:val="00A168BE"/>
    <w:rsid w:val="00A17CAF"/>
    <w:rsid w:val="00A204E2"/>
    <w:rsid w:val="00A20D2D"/>
    <w:rsid w:val="00A21291"/>
    <w:rsid w:val="00A22E27"/>
    <w:rsid w:val="00A23488"/>
    <w:rsid w:val="00A235B0"/>
    <w:rsid w:val="00A23B02"/>
    <w:rsid w:val="00A247D5"/>
    <w:rsid w:val="00A250B7"/>
    <w:rsid w:val="00A25340"/>
    <w:rsid w:val="00A256E5"/>
    <w:rsid w:val="00A259C4"/>
    <w:rsid w:val="00A2606C"/>
    <w:rsid w:val="00A26DA1"/>
    <w:rsid w:val="00A27895"/>
    <w:rsid w:val="00A27FC6"/>
    <w:rsid w:val="00A30602"/>
    <w:rsid w:val="00A30BB3"/>
    <w:rsid w:val="00A31B8C"/>
    <w:rsid w:val="00A31C46"/>
    <w:rsid w:val="00A31CE6"/>
    <w:rsid w:val="00A3239F"/>
    <w:rsid w:val="00A3268D"/>
    <w:rsid w:val="00A33609"/>
    <w:rsid w:val="00A3411F"/>
    <w:rsid w:val="00A34A49"/>
    <w:rsid w:val="00A358C4"/>
    <w:rsid w:val="00A36D35"/>
    <w:rsid w:val="00A41745"/>
    <w:rsid w:val="00A41BA8"/>
    <w:rsid w:val="00A41E64"/>
    <w:rsid w:val="00A42573"/>
    <w:rsid w:val="00A42D73"/>
    <w:rsid w:val="00A4374D"/>
    <w:rsid w:val="00A444E4"/>
    <w:rsid w:val="00A448C4"/>
    <w:rsid w:val="00A44EE0"/>
    <w:rsid w:val="00A45623"/>
    <w:rsid w:val="00A46224"/>
    <w:rsid w:val="00A50A83"/>
    <w:rsid w:val="00A51767"/>
    <w:rsid w:val="00A51D5E"/>
    <w:rsid w:val="00A52DE4"/>
    <w:rsid w:val="00A531EF"/>
    <w:rsid w:val="00A54752"/>
    <w:rsid w:val="00A55C75"/>
    <w:rsid w:val="00A60046"/>
    <w:rsid w:val="00A61E34"/>
    <w:rsid w:val="00A61FC6"/>
    <w:rsid w:val="00A62711"/>
    <w:rsid w:val="00A62AC7"/>
    <w:rsid w:val="00A64162"/>
    <w:rsid w:val="00A64197"/>
    <w:rsid w:val="00A6434E"/>
    <w:rsid w:val="00A6469F"/>
    <w:rsid w:val="00A6598A"/>
    <w:rsid w:val="00A66123"/>
    <w:rsid w:val="00A666D7"/>
    <w:rsid w:val="00A66749"/>
    <w:rsid w:val="00A66816"/>
    <w:rsid w:val="00A66F7F"/>
    <w:rsid w:val="00A71F47"/>
    <w:rsid w:val="00A720EC"/>
    <w:rsid w:val="00A72AA7"/>
    <w:rsid w:val="00A7381B"/>
    <w:rsid w:val="00A740FE"/>
    <w:rsid w:val="00A758E5"/>
    <w:rsid w:val="00A763E3"/>
    <w:rsid w:val="00A766BD"/>
    <w:rsid w:val="00A76DD6"/>
    <w:rsid w:val="00A777CB"/>
    <w:rsid w:val="00A77AEA"/>
    <w:rsid w:val="00A8055A"/>
    <w:rsid w:val="00A81143"/>
    <w:rsid w:val="00A818CD"/>
    <w:rsid w:val="00A8250D"/>
    <w:rsid w:val="00A82FDC"/>
    <w:rsid w:val="00A83D06"/>
    <w:rsid w:val="00A84AD4"/>
    <w:rsid w:val="00A8548A"/>
    <w:rsid w:val="00A85CC0"/>
    <w:rsid w:val="00A8682D"/>
    <w:rsid w:val="00A86AB2"/>
    <w:rsid w:val="00A8792C"/>
    <w:rsid w:val="00A9028F"/>
    <w:rsid w:val="00A90CE4"/>
    <w:rsid w:val="00A91147"/>
    <w:rsid w:val="00A9162E"/>
    <w:rsid w:val="00A926AB"/>
    <w:rsid w:val="00A93131"/>
    <w:rsid w:val="00A93EAB"/>
    <w:rsid w:val="00A94092"/>
    <w:rsid w:val="00A9592C"/>
    <w:rsid w:val="00A96670"/>
    <w:rsid w:val="00A96BA0"/>
    <w:rsid w:val="00A97467"/>
    <w:rsid w:val="00AA0567"/>
    <w:rsid w:val="00AA06C2"/>
    <w:rsid w:val="00AA1100"/>
    <w:rsid w:val="00AA1467"/>
    <w:rsid w:val="00AA279F"/>
    <w:rsid w:val="00AA5F76"/>
    <w:rsid w:val="00AA62B0"/>
    <w:rsid w:val="00AA747A"/>
    <w:rsid w:val="00AA789B"/>
    <w:rsid w:val="00AB0118"/>
    <w:rsid w:val="00AB0B3D"/>
    <w:rsid w:val="00AB1B60"/>
    <w:rsid w:val="00AB26C9"/>
    <w:rsid w:val="00AB284D"/>
    <w:rsid w:val="00AB32FA"/>
    <w:rsid w:val="00AB4BE3"/>
    <w:rsid w:val="00AB4CDB"/>
    <w:rsid w:val="00AB4DAF"/>
    <w:rsid w:val="00AB5A01"/>
    <w:rsid w:val="00AB701C"/>
    <w:rsid w:val="00AC06D3"/>
    <w:rsid w:val="00AC1090"/>
    <w:rsid w:val="00AC16AD"/>
    <w:rsid w:val="00AC3A68"/>
    <w:rsid w:val="00AC4D0D"/>
    <w:rsid w:val="00AC6180"/>
    <w:rsid w:val="00AC6913"/>
    <w:rsid w:val="00AC6D55"/>
    <w:rsid w:val="00AC6D9A"/>
    <w:rsid w:val="00AC6DB5"/>
    <w:rsid w:val="00AC6E47"/>
    <w:rsid w:val="00AC77BC"/>
    <w:rsid w:val="00AC7CC0"/>
    <w:rsid w:val="00AD0237"/>
    <w:rsid w:val="00AD0C1C"/>
    <w:rsid w:val="00AD0ED6"/>
    <w:rsid w:val="00AD0EFF"/>
    <w:rsid w:val="00AD3A2F"/>
    <w:rsid w:val="00AD408E"/>
    <w:rsid w:val="00AD4662"/>
    <w:rsid w:val="00AD47EB"/>
    <w:rsid w:val="00AD48CB"/>
    <w:rsid w:val="00AD4942"/>
    <w:rsid w:val="00AD4ABC"/>
    <w:rsid w:val="00AD610E"/>
    <w:rsid w:val="00AD6204"/>
    <w:rsid w:val="00AD69D4"/>
    <w:rsid w:val="00AD6F97"/>
    <w:rsid w:val="00AD7589"/>
    <w:rsid w:val="00AE04CD"/>
    <w:rsid w:val="00AE342F"/>
    <w:rsid w:val="00AE39BF"/>
    <w:rsid w:val="00AE4111"/>
    <w:rsid w:val="00AE432B"/>
    <w:rsid w:val="00AE4A08"/>
    <w:rsid w:val="00AE4AF9"/>
    <w:rsid w:val="00AE4F0C"/>
    <w:rsid w:val="00AE5085"/>
    <w:rsid w:val="00AE5C80"/>
    <w:rsid w:val="00AE5FBC"/>
    <w:rsid w:val="00AE7830"/>
    <w:rsid w:val="00AE7FA4"/>
    <w:rsid w:val="00AF0073"/>
    <w:rsid w:val="00AF0A35"/>
    <w:rsid w:val="00AF205C"/>
    <w:rsid w:val="00AF22A3"/>
    <w:rsid w:val="00AF27AA"/>
    <w:rsid w:val="00AF3441"/>
    <w:rsid w:val="00AF3C53"/>
    <w:rsid w:val="00AF42A8"/>
    <w:rsid w:val="00AF4986"/>
    <w:rsid w:val="00AF6354"/>
    <w:rsid w:val="00AF6DEE"/>
    <w:rsid w:val="00B00592"/>
    <w:rsid w:val="00B00EA6"/>
    <w:rsid w:val="00B014E4"/>
    <w:rsid w:val="00B01974"/>
    <w:rsid w:val="00B01B5B"/>
    <w:rsid w:val="00B0279C"/>
    <w:rsid w:val="00B03C16"/>
    <w:rsid w:val="00B04EDD"/>
    <w:rsid w:val="00B0526E"/>
    <w:rsid w:val="00B0551B"/>
    <w:rsid w:val="00B0633D"/>
    <w:rsid w:val="00B06BD1"/>
    <w:rsid w:val="00B07206"/>
    <w:rsid w:val="00B072E2"/>
    <w:rsid w:val="00B10D1C"/>
    <w:rsid w:val="00B10DF3"/>
    <w:rsid w:val="00B10F88"/>
    <w:rsid w:val="00B11068"/>
    <w:rsid w:val="00B11297"/>
    <w:rsid w:val="00B11447"/>
    <w:rsid w:val="00B130F8"/>
    <w:rsid w:val="00B13579"/>
    <w:rsid w:val="00B13B13"/>
    <w:rsid w:val="00B13C31"/>
    <w:rsid w:val="00B14620"/>
    <w:rsid w:val="00B14FBC"/>
    <w:rsid w:val="00B15059"/>
    <w:rsid w:val="00B15523"/>
    <w:rsid w:val="00B15B78"/>
    <w:rsid w:val="00B15C4B"/>
    <w:rsid w:val="00B15D65"/>
    <w:rsid w:val="00B15E3C"/>
    <w:rsid w:val="00B1701C"/>
    <w:rsid w:val="00B17127"/>
    <w:rsid w:val="00B174DD"/>
    <w:rsid w:val="00B17953"/>
    <w:rsid w:val="00B17DF5"/>
    <w:rsid w:val="00B213D4"/>
    <w:rsid w:val="00B220DB"/>
    <w:rsid w:val="00B23396"/>
    <w:rsid w:val="00B239A4"/>
    <w:rsid w:val="00B2450E"/>
    <w:rsid w:val="00B24EDB"/>
    <w:rsid w:val="00B25C62"/>
    <w:rsid w:val="00B263EA"/>
    <w:rsid w:val="00B26F4F"/>
    <w:rsid w:val="00B27325"/>
    <w:rsid w:val="00B276F2"/>
    <w:rsid w:val="00B278C6"/>
    <w:rsid w:val="00B306ED"/>
    <w:rsid w:val="00B309D6"/>
    <w:rsid w:val="00B31E8F"/>
    <w:rsid w:val="00B3298D"/>
    <w:rsid w:val="00B337AF"/>
    <w:rsid w:val="00B33B9A"/>
    <w:rsid w:val="00B34667"/>
    <w:rsid w:val="00B346FB"/>
    <w:rsid w:val="00B36673"/>
    <w:rsid w:val="00B3674D"/>
    <w:rsid w:val="00B36A1E"/>
    <w:rsid w:val="00B41215"/>
    <w:rsid w:val="00B4129B"/>
    <w:rsid w:val="00B41491"/>
    <w:rsid w:val="00B41D05"/>
    <w:rsid w:val="00B423B8"/>
    <w:rsid w:val="00B426F8"/>
    <w:rsid w:val="00B42F96"/>
    <w:rsid w:val="00B43AA0"/>
    <w:rsid w:val="00B43F21"/>
    <w:rsid w:val="00B44675"/>
    <w:rsid w:val="00B44E71"/>
    <w:rsid w:val="00B44F14"/>
    <w:rsid w:val="00B453FD"/>
    <w:rsid w:val="00B47828"/>
    <w:rsid w:val="00B479A3"/>
    <w:rsid w:val="00B50C1F"/>
    <w:rsid w:val="00B50DB9"/>
    <w:rsid w:val="00B524CC"/>
    <w:rsid w:val="00B52D96"/>
    <w:rsid w:val="00B5349C"/>
    <w:rsid w:val="00B53ABC"/>
    <w:rsid w:val="00B558DA"/>
    <w:rsid w:val="00B57B16"/>
    <w:rsid w:val="00B60CF3"/>
    <w:rsid w:val="00B62372"/>
    <w:rsid w:val="00B62A84"/>
    <w:rsid w:val="00B62C1B"/>
    <w:rsid w:val="00B63E45"/>
    <w:rsid w:val="00B647EA"/>
    <w:rsid w:val="00B658DE"/>
    <w:rsid w:val="00B6635D"/>
    <w:rsid w:val="00B66B09"/>
    <w:rsid w:val="00B67641"/>
    <w:rsid w:val="00B67750"/>
    <w:rsid w:val="00B71409"/>
    <w:rsid w:val="00B727AE"/>
    <w:rsid w:val="00B73143"/>
    <w:rsid w:val="00B7341C"/>
    <w:rsid w:val="00B735A2"/>
    <w:rsid w:val="00B739B4"/>
    <w:rsid w:val="00B7558F"/>
    <w:rsid w:val="00B75D7B"/>
    <w:rsid w:val="00B7644A"/>
    <w:rsid w:val="00B76EA1"/>
    <w:rsid w:val="00B76EB4"/>
    <w:rsid w:val="00B775FC"/>
    <w:rsid w:val="00B801C2"/>
    <w:rsid w:val="00B80356"/>
    <w:rsid w:val="00B8046E"/>
    <w:rsid w:val="00B80A91"/>
    <w:rsid w:val="00B8162A"/>
    <w:rsid w:val="00B81AC7"/>
    <w:rsid w:val="00B823C4"/>
    <w:rsid w:val="00B825BA"/>
    <w:rsid w:val="00B82B8C"/>
    <w:rsid w:val="00B84593"/>
    <w:rsid w:val="00B853E2"/>
    <w:rsid w:val="00B85BC1"/>
    <w:rsid w:val="00B86D95"/>
    <w:rsid w:val="00B9080C"/>
    <w:rsid w:val="00B91247"/>
    <w:rsid w:val="00B91428"/>
    <w:rsid w:val="00B92071"/>
    <w:rsid w:val="00B92138"/>
    <w:rsid w:val="00B92AB2"/>
    <w:rsid w:val="00B92E0E"/>
    <w:rsid w:val="00B931C6"/>
    <w:rsid w:val="00B9372C"/>
    <w:rsid w:val="00B94439"/>
    <w:rsid w:val="00B94824"/>
    <w:rsid w:val="00B94B8C"/>
    <w:rsid w:val="00B95D7A"/>
    <w:rsid w:val="00B95DFA"/>
    <w:rsid w:val="00B963AD"/>
    <w:rsid w:val="00B97099"/>
    <w:rsid w:val="00BA0535"/>
    <w:rsid w:val="00BA14C2"/>
    <w:rsid w:val="00BA206F"/>
    <w:rsid w:val="00BA242A"/>
    <w:rsid w:val="00BA5F6E"/>
    <w:rsid w:val="00BA5FD6"/>
    <w:rsid w:val="00BA736D"/>
    <w:rsid w:val="00BA787A"/>
    <w:rsid w:val="00BB1007"/>
    <w:rsid w:val="00BB22BD"/>
    <w:rsid w:val="00BB29F1"/>
    <w:rsid w:val="00BB3156"/>
    <w:rsid w:val="00BB3BB9"/>
    <w:rsid w:val="00BB3D27"/>
    <w:rsid w:val="00BB6ECB"/>
    <w:rsid w:val="00BB7313"/>
    <w:rsid w:val="00BB74DB"/>
    <w:rsid w:val="00BC1529"/>
    <w:rsid w:val="00BC1A83"/>
    <w:rsid w:val="00BC1FA6"/>
    <w:rsid w:val="00BC2DDA"/>
    <w:rsid w:val="00BC2EF4"/>
    <w:rsid w:val="00BC3446"/>
    <w:rsid w:val="00BC3B56"/>
    <w:rsid w:val="00BC480F"/>
    <w:rsid w:val="00BC499B"/>
    <w:rsid w:val="00BC4FA5"/>
    <w:rsid w:val="00BC57C5"/>
    <w:rsid w:val="00BC5C54"/>
    <w:rsid w:val="00BC61DB"/>
    <w:rsid w:val="00BC6438"/>
    <w:rsid w:val="00BC67F4"/>
    <w:rsid w:val="00BC6D19"/>
    <w:rsid w:val="00BC7351"/>
    <w:rsid w:val="00BC7843"/>
    <w:rsid w:val="00BC78D5"/>
    <w:rsid w:val="00BC7ED5"/>
    <w:rsid w:val="00BD36AA"/>
    <w:rsid w:val="00BD4584"/>
    <w:rsid w:val="00BD4A58"/>
    <w:rsid w:val="00BD5954"/>
    <w:rsid w:val="00BD5EDD"/>
    <w:rsid w:val="00BD6595"/>
    <w:rsid w:val="00BD7EE8"/>
    <w:rsid w:val="00BE1239"/>
    <w:rsid w:val="00BE14FF"/>
    <w:rsid w:val="00BE184B"/>
    <w:rsid w:val="00BE194F"/>
    <w:rsid w:val="00BE1FD3"/>
    <w:rsid w:val="00BE2165"/>
    <w:rsid w:val="00BE340A"/>
    <w:rsid w:val="00BE430E"/>
    <w:rsid w:val="00BE51A4"/>
    <w:rsid w:val="00BE5C28"/>
    <w:rsid w:val="00BE7CD0"/>
    <w:rsid w:val="00BF01C3"/>
    <w:rsid w:val="00BF11A4"/>
    <w:rsid w:val="00BF15B8"/>
    <w:rsid w:val="00BF2A6C"/>
    <w:rsid w:val="00BF3470"/>
    <w:rsid w:val="00BF3BCA"/>
    <w:rsid w:val="00BF41A1"/>
    <w:rsid w:val="00BF5053"/>
    <w:rsid w:val="00BF5A2B"/>
    <w:rsid w:val="00BF5EA4"/>
    <w:rsid w:val="00BF66B9"/>
    <w:rsid w:val="00BF77F0"/>
    <w:rsid w:val="00BF7C15"/>
    <w:rsid w:val="00C00417"/>
    <w:rsid w:val="00C02145"/>
    <w:rsid w:val="00C024C5"/>
    <w:rsid w:val="00C0491E"/>
    <w:rsid w:val="00C05861"/>
    <w:rsid w:val="00C05AFA"/>
    <w:rsid w:val="00C05C9D"/>
    <w:rsid w:val="00C06042"/>
    <w:rsid w:val="00C06E9F"/>
    <w:rsid w:val="00C11082"/>
    <w:rsid w:val="00C112F3"/>
    <w:rsid w:val="00C12119"/>
    <w:rsid w:val="00C1230A"/>
    <w:rsid w:val="00C12737"/>
    <w:rsid w:val="00C13657"/>
    <w:rsid w:val="00C13F20"/>
    <w:rsid w:val="00C142E9"/>
    <w:rsid w:val="00C14A60"/>
    <w:rsid w:val="00C16025"/>
    <w:rsid w:val="00C2006F"/>
    <w:rsid w:val="00C2185A"/>
    <w:rsid w:val="00C21DE9"/>
    <w:rsid w:val="00C22482"/>
    <w:rsid w:val="00C22706"/>
    <w:rsid w:val="00C2350F"/>
    <w:rsid w:val="00C23B52"/>
    <w:rsid w:val="00C24E9F"/>
    <w:rsid w:val="00C250AA"/>
    <w:rsid w:val="00C25F92"/>
    <w:rsid w:val="00C26ED1"/>
    <w:rsid w:val="00C278D2"/>
    <w:rsid w:val="00C3081F"/>
    <w:rsid w:val="00C30C08"/>
    <w:rsid w:val="00C30D7A"/>
    <w:rsid w:val="00C3121E"/>
    <w:rsid w:val="00C314CA"/>
    <w:rsid w:val="00C315F5"/>
    <w:rsid w:val="00C31C90"/>
    <w:rsid w:val="00C31CBB"/>
    <w:rsid w:val="00C33CE0"/>
    <w:rsid w:val="00C33E47"/>
    <w:rsid w:val="00C344A7"/>
    <w:rsid w:val="00C36910"/>
    <w:rsid w:val="00C37432"/>
    <w:rsid w:val="00C37730"/>
    <w:rsid w:val="00C4252E"/>
    <w:rsid w:val="00C425EA"/>
    <w:rsid w:val="00C44D92"/>
    <w:rsid w:val="00C46AEF"/>
    <w:rsid w:val="00C47577"/>
    <w:rsid w:val="00C47A49"/>
    <w:rsid w:val="00C5170C"/>
    <w:rsid w:val="00C51D64"/>
    <w:rsid w:val="00C53163"/>
    <w:rsid w:val="00C5316A"/>
    <w:rsid w:val="00C53C34"/>
    <w:rsid w:val="00C53DF3"/>
    <w:rsid w:val="00C54255"/>
    <w:rsid w:val="00C54A2F"/>
    <w:rsid w:val="00C555E3"/>
    <w:rsid w:val="00C55C2A"/>
    <w:rsid w:val="00C55DE6"/>
    <w:rsid w:val="00C56722"/>
    <w:rsid w:val="00C577FC"/>
    <w:rsid w:val="00C57903"/>
    <w:rsid w:val="00C57D3A"/>
    <w:rsid w:val="00C61159"/>
    <w:rsid w:val="00C6138B"/>
    <w:rsid w:val="00C61DBF"/>
    <w:rsid w:val="00C6261D"/>
    <w:rsid w:val="00C637A0"/>
    <w:rsid w:val="00C6459E"/>
    <w:rsid w:val="00C651A7"/>
    <w:rsid w:val="00C65C20"/>
    <w:rsid w:val="00C65E35"/>
    <w:rsid w:val="00C67128"/>
    <w:rsid w:val="00C703E2"/>
    <w:rsid w:val="00C73680"/>
    <w:rsid w:val="00C73D02"/>
    <w:rsid w:val="00C74F20"/>
    <w:rsid w:val="00C75BF4"/>
    <w:rsid w:val="00C7620D"/>
    <w:rsid w:val="00C77DCD"/>
    <w:rsid w:val="00C81E43"/>
    <w:rsid w:val="00C82137"/>
    <w:rsid w:val="00C83584"/>
    <w:rsid w:val="00C83F66"/>
    <w:rsid w:val="00C84902"/>
    <w:rsid w:val="00C8570A"/>
    <w:rsid w:val="00C860CC"/>
    <w:rsid w:val="00C8677A"/>
    <w:rsid w:val="00C8699E"/>
    <w:rsid w:val="00C86B61"/>
    <w:rsid w:val="00C86BCD"/>
    <w:rsid w:val="00C871CB"/>
    <w:rsid w:val="00C87358"/>
    <w:rsid w:val="00C87C0A"/>
    <w:rsid w:val="00C90845"/>
    <w:rsid w:val="00C90E17"/>
    <w:rsid w:val="00C910EA"/>
    <w:rsid w:val="00C9121A"/>
    <w:rsid w:val="00C916CC"/>
    <w:rsid w:val="00C920C0"/>
    <w:rsid w:val="00C92980"/>
    <w:rsid w:val="00C9335E"/>
    <w:rsid w:val="00C93513"/>
    <w:rsid w:val="00C939BC"/>
    <w:rsid w:val="00C94394"/>
    <w:rsid w:val="00C943F1"/>
    <w:rsid w:val="00C946B5"/>
    <w:rsid w:val="00C94E73"/>
    <w:rsid w:val="00C95023"/>
    <w:rsid w:val="00C968D8"/>
    <w:rsid w:val="00CA0211"/>
    <w:rsid w:val="00CA067A"/>
    <w:rsid w:val="00CA1345"/>
    <w:rsid w:val="00CA1449"/>
    <w:rsid w:val="00CA1A37"/>
    <w:rsid w:val="00CA2AC3"/>
    <w:rsid w:val="00CA3424"/>
    <w:rsid w:val="00CA44C8"/>
    <w:rsid w:val="00CA4A75"/>
    <w:rsid w:val="00CA4C3E"/>
    <w:rsid w:val="00CA4FA6"/>
    <w:rsid w:val="00CA5091"/>
    <w:rsid w:val="00CA52D6"/>
    <w:rsid w:val="00CA5B90"/>
    <w:rsid w:val="00CA5F64"/>
    <w:rsid w:val="00CA6F77"/>
    <w:rsid w:val="00CB0ADD"/>
    <w:rsid w:val="00CB163E"/>
    <w:rsid w:val="00CB2456"/>
    <w:rsid w:val="00CB3C43"/>
    <w:rsid w:val="00CB3D1A"/>
    <w:rsid w:val="00CB47CD"/>
    <w:rsid w:val="00CB5295"/>
    <w:rsid w:val="00CB5A64"/>
    <w:rsid w:val="00CB5DDB"/>
    <w:rsid w:val="00CB6607"/>
    <w:rsid w:val="00CB6FF8"/>
    <w:rsid w:val="00CB7684"/>
    <w:rsid w:val="00CB7CC3"/>
    <w:rsid w:val="00CC0163"/>
    <w:rsid w:val="00CC0246"/>
    <w:rsid w:val="00CC12E0"/>
    <w:rsid w:val="00CC23AA"/>
    <w:rsid w:val="00CC2D36"/>
    <w:rsid w:val="00CC2FFA"/>
    <w:rsid w:val="00CC35C5"/>
    <w:rsid w:val="00CC377C"/>
    <w:rsid w:val="00CC4B2D"/>
    <w:rsid w:val="00CC4BBD"/>
    <w:rsid w:val="00CC4C2A"/>
    <w:rsid w:val="00CC51FE"/>
    <w:rsid w:val="00CC5827"/>
    <w:rsid w:val="00CC5F79"/>
    <w:rsid w:val="00CC6D7D"/>
    <w:rsid w:val="00CC71FF"/>
    <w:rsid w:val="00CC737F"/>
    <w:rsid w:val="00CC744F"/>
    <w:rsid w:val="00CC7480"/>
    <w:rsid w:val="00CC7E08"/>
    <w:rsid w:val="00CD0019"/>
    <w:rsid w:val="00CD3FA9"/>
    <w:rsid w:val="00CD4185"/>
    <w:rsid w:val="00CD5240"/>
    <w:rsid w:val="00CD66CB"/>
    <w:rsid w:val="00CD69E7"/>
    <w:rsid w:val="00CD69F3"/>
    <w:rsid w:val="00CD6F2C"/>
    <w:rsid w:val="00CD708E"/>
    <w:rsid w:val="00CD76D1"/>
    <w:rsid w:val="00CE04FE"/>
    <w:rsid w:val="00CE1101"/>
    <w:rsid w:val="00CE2830"/>
    <w:rsid w:val="00CE2BD3"/>
    <w:rsid w:val="00CE2DE4"/>
    <w:rsid w:val="00CE383F"/>
    <w:rsid w:val="00CE4CFF"/>
    <w:rsid w:val="00CE5F21"/>
    <w:rsid w:val="00CE7362"/>
    <w:rsid w:val="00CF040B"/>
    <w:rsid w:val="00CF1870"/>
    <w:rsid w:val="00CF206A"/>
    <w:rsid w:val="00CF37BE"/>
    <w:rsid w:val="00CF3A13"/>
    <w:rsid w:val="00CF446B"/>
    <w:rsid w:val="00CF4CB3"/>
    <w:rsid w:val="00CF4F3E"/>
    <w:rsid w:val="00CF5D75"/>
    <w:rsid w:val="00CF752B"/>
    <w:rsid w:val="00D00582"/>
    <w:rsid w:val="00D005C3"/>
    <w:rsid w:val="00D00979"/>
    <w:rsid w:val="00D010CB"/>
    <w:rsid w:val="00D01440"/>
    <w:rsid w:val="00D022A7"/>
    <w:rsid w:val="00D02CCF"/>
    <w:rsid w:val="00D03666"/>
    <w:rsid w:val="00D03677"/>
    <w:rsid w:val="00D03988"/>
    <w:rsid w:val="00D03EEB"/>
    <w:rsid w:val="00D0507F"/>
    <w:rsid w:val="00D05292"/>
    <w:rsid w:val="00D0627D"/>
    <w:rsid w:val="00D06EB7"/>
    <w:rsid w:val="00D10050"/>
    <w:rsid w:val="00D10598"/>
    <w:rsid w:val="00D10FA1"/>
    <w:rsid w:val="00D1153F"/>
    <w:rsid w:val="00D11D41"/>
    <w:rsid w:val="00D13363"/>
    <w:rsid w:val="00D13C2D"/>
    <w:rsid w:val="00D1499F"/>
    <w:rsid w:val="00D15985"/>
    <w:rsid w:val="00D16FD3"/>
    <w:rsid w:val="00D175E1"/>
    <w:rsid w:val="00D204F2"/>
    <w:rsid w:val="00D217F2"/>
    <w:rsid w:val="00D221B9"/>
    <w:rsid w:val="00D23033"/>
    <w:rsid w:val="00D233BA"/>
    <w:rsid w:val="00D23418"/>
    <w:rsid w:val="00D23D5E"/>
    <w:rsid w:val="00D243A1"/>
    <w:rsid w:val="00D25E56"/>
    <w:rsid w:val="00D2636F"/>
    <w:rsid w:val="00D26692"/>
    <w:rsid w:val="00D267AE"/>
    <w:rsid w:val="00D26DF8"/>
    <w:rsid w:val="00D27FDE"/>
    <w:rsid w:val="00D30D06"/>
    <w:rsid w:val="00D30EB1"/>
    <w:rsid w:val="00D31483"/>
    <w:rsid w:val="00D31FD1"/>
    <w:rsid w:val="00D3235F"/>
    <w:rsid w:val="00D334FF"/>
    <w:rsid w:val="00D33A29"/>
    <w:rsid w:val="00D33CEE"/>
    <w:rsid w:val="00D342A8"/>
    <w:rsid w:val="00D347E3"/>
    <w:rsid w:val="00D34871"/>
    <w:rsid w:val="00D352A3"/>
    <w:rsid w:val="00D36683"/>
    <w:rsid w:val="00D36DD7"/>
    <w:rsid w:val="00D4120B"/>
    <w:rsid w:val="00D417D1"/>
    <w:rsid w:val="00D41D45"/>
    <w:rsid w:val="00D424EE"/>
    <w:rsid w:val="00D42A7F"/>
    <w:rsid w:val="00D42D5C"/>
    <w:rsid w:val="00D43033"/>
    <w:rsid w:val="00D45E53"/>
    <w:rsid w:val="00D46CE8"/>
    <w:rsid w:val="00D47919"/>
    <w:rsid w:val="00D47969"/>
    <w:rsid w:val="00D47F34"/>
    <w:rsid w:val="00D50115"/>
    <w:rsid w:val="00D50169"/>
    <w:rsid w:val="00D50789"/>
    <w:rsid w:val="00D5195F"/>
    <w:rsid w:val="00D51EEB"/>
    <w:rsid w:val="00D52ADE"/>
    <w:rsid w:val="00D52B89"/>
    <w:rsid w:val="00D52E6E"/>
    <w:rsid w:val="00D539D3"/>
    <w:rsid w:val="00D54862"/>
    <w:rsid w:val="00D5676C"/>
    <w:rsid w:val="00D56ADF"/>
    <w:rsid w:val="00D56FFE"/>
    <w:rsid w:val="00D574E0"/>
    <w:rsid w:val="00D57E8E"/>
    <w:rsid w:val="00D60622"/>
    <w:rsid w:val="00D619A0"/>
    <w:rsid w:val="00D6224B"/>
    <w:rsid w:val="00D626E4"/>
    <w:rsid w:val="00D62984"/>
    <w:rsid w:val="00D62C0B"/>
    <w:rsid w:val="00D64850"/>
    <w:rsid w:val="00D657D2"/>
    <w:rsid w:val="00D66357"/>
    <w:rsid w:val="00D67AD1"/>
    <w:rsid w:val="00D67EB2"/>
    <w:rsid w:val="00D7061C"/>
    <w:rsid w:val="00D7076B"/>
    <w:rsid w:val="00D70C35"/>
    <w:rsid w:val="00D727C8"/>
    <w:rsid w:val="00D72827"/>
    <w:rsid w:val="00D72B31"/>
    <w:rsid w:val="00D73424"/>
    <w:rsid w:val="00D7474B"/>
    <w:rsid w:val="00D74CE3"/>
    <w:rsid w:val="00D7507F"/>
    <w:rsid w:val="00D76605"/>
    <w:rsid w:val="00D767FD"/>
    <w:rsid w:val="00D76E1F"/>
    <w:rsid w:val="00D77632"/>
    <w:rsid w:val="00D7766A"/>
    <w:rsid w:val="00D81E6F"/>
    <w:rsid w:val="00D81E88"/>
    <w:rsid w:val="00D81EE0"/>
    <w:rsid w:val="00D83082"/>
    <w:rsid w:val="00D83206"/>
    <w:rsid w:val="00D83385"/>
    <w:rsid w:val="00D83A40"/>
    <w:rsid w:val="00D84E22"/>
    <w:rsid w:val="00D85806"/>
    <w:rsid w:val="00D86A57"/>
    <w:rsid w:val="00D8703D"/>
    <w:rsid w:val="00D908C0"/>
    <w:rsid w:val="00D92297"/>
    <w:rsid w:val="00D9361F"/>
    <w:rsid w:val="00D938B1"/>
    <w:rsid w:val="00D93C7E"/>
    <w:rsid w:val="00D9468F"/>
    <w:rsid w:val="00D96655"/>
    <w:rsid w:val="00D9684F"/>
    <w:rsid w:val="00D96E92"/>
    <w:rsid w:val="00DA0894"/>
    <w:rsid w:val="00DA0E91"/>
    <w:rsid w:val="00DA100E"/>
    <w:rsid w:val="00DA1781"/>
    <w:rsid w:val="00DA1976"/>
    <w:rsid w:val="00DA2447"/>
    <w:rsid w:val="00DA2E5D"/>
    <w:rsid w:val="00DA2E77"/>
    <w:rsid w:val="00DA34F8"/>
    <w:rsid w:val="00DA3538"/>
    <w:rsid w:val="00DA3966"/>
    <w:rsid w:val="00DA3998"/>
    <w:rsid w:val="00DA3CF7"/>
    <w:rsid w:val="00DA4124"/>
    <w:rsid w:val="00DA636F"/>
    <w:rsid w:val="00DA6C4B"/>
    <w:rsid w:val="00DA778F"/>
    <w:rsid w:val="00DA7D54"/>
    <w:rsid w:val="00DA7E39"/>
    <w:rsid w:val="00DA7FFB"/>
    <w:rsid w:val="00DB217D"/>
    <w:rsid w:val="00DB5266"/>
    <w:rsid w:val="00DB6398"/>
    <w:rsid w:val="00DB64A9"/>
    <w:rsid w:val="00DB6D04"/>
    <w:rsid w:val="00DB7F80"/>
    <w:rsid w:val="00DC018D"/>
    <w:rsid w:val="00DC08D9"/>
    <w:rsid w:val="00DC0DAF"/>
    <w:rsid w:val="00DC0F91"/>
    <w:rsid w:val="00DC1175"/>
    <w:rsid w:val="00DC1ED3"/>
    <w:rsid w:val="00DC22E5"/>
    <w:rsid w:val="00DC230E"/>
    <w:rsid w:val="00DC4FB5"/>
    <w:rsid w:val="00DC647A"/>
    <w:rsid w:val="00DC6677"/>
    <w:rsid w:val="00DC6835"/>
    <w:rsid w:val="00DC6A76"/>
    <w:rsid w:val="00DC6D82"/>
    <w:rsid w:val="00DC74B3"/>
    <w:rsid w:val="00DC7CFA"/>
    <w:rsid w:val="00DD0691"/>
    <w:rsid w:val="00DD163F"/>
    <w:rsid w:val="00DD2D11"/>
    <w:rsid w:val="00DD3CAB"/>
    <w:rsid w:val="00DD5142"/>
    <w:rsid w:val="00DD5624"/>
    <w:rsid w:val="00DD5722"/>
    <w:rsid w:val="00DD5832"/>
    <w:rsid w:val="00DD58A4"/>
    <w:rsid w:val="00DE05AD"/>
    <w:rsid w:val="00DE1AE6"/>
    <w:rsid w:val="00DE2590"/>
    <w:rsid w:val="00DE2794"/>
    <w:rsid w:val="00DE326E"/>
    <w:rsid w:val="00DE35D6"/>
    <w:rsid w:val="00DE3BB9"/>
    <w:rsid w:val="00DE3ED4"/>
    <w:rsid w:val="00DE4025"/>
    <w:rsid w:val="00DE4989"/>
    <w:rsid w:val="00DE4D96"/>
    <w:rsid w:val="00DE686B"/>
    <w:rsid w:val="00DE7683"/>
    <w:rsid w:val="00DE771A"/>
    <w:rsid w:val="00DE791C"/>
    <w:rsid w:val="00DE7AC8"/>
    <w:rsid w:val="00DF11CE"/>
    <w:rsid w:val="00DF20AA"/>
    <w:rsid w:val="00DF2BE1"/>
    <w:rsid w:val="00DF3EBC"/>
    <w:rsid w:val="00DF49FB"/>
    <w:rsid w:val="00DF4BC3"/>
    <w:rsid w:val="00DF4CDA"/>
    <w:rsid w:val="00DF4D6A"/>
    <w:rsid w:val="00DF55A7"/>
    <w:rsid w:val="00DF57CB"/>
    <w:rsid w:val="00DF5E52"/>
    <w:rsid w:val="00DF6850"/>
    <w:rsid w:val="00DF7A7C"/>
    <w:rsid w:val="00DF7B6B"/>
    <w:rsid w:val="00E0076F"/>
    <w:rsid w:val="00E01081"/>
    <w:rsid w:val="00E02213"/>
    <w:rsid w:val="00E02ABC"/>
    <w:rsid w:val="00E0320D"/>
    <w:rsid w:val="00E03533"/>
    <w:rsid w:val="00E04FB0"/>
    <w:rsid w:val="00E050BB"/>
    <w:rsid w:val="00E052B0"/>
    <w:rsid w:val="00E05978"/>
    <w:rsid w:val="00E06755"/>
    <w:rsid w:val="00E074E8"/>
    <w:rsid w:val="00E07504"/>
    <w:rsid w:val="00E1003C"/>
    <w:rsid w:val="00E102B2"/>
    <w:rsid w:val="00E13A1A"/>
    <w:rsid w:val="00E14144"/>
    <w:rsid w:val="00E15592"/>
    <w:rsid w:val="00E15AF2"/>
    <w:rsid w:val="00E22D00"/>
    <w:rsid w:val="00E248E5"/>
    <w:rsid w:val="00E24AF1"/>
    <w:rsid w:val="00E24DA2"/>
    <w:rsid w:val="00E25703"/>
    <w:rsid w:val="00E25A05"/>
    <w:rsid w:val="00E262A6"/>
    <w:rsid w:val="00E26422"/>
    <w:rsid w:val="00E26F31"/>
    <w:rsid w:val="00E272B6"/>
    <w:rsid w:val="00E27717"/>
    <w:rsid w:val="00E3033B"/>
    <w:rsid w:val="00E31A15"/>
    <w:rsid w:val="00E3249D"/>
    <w:rsid w:val="00E33592"/>
    <w:rsid w:val="00E33733"/>
    <w:rsid w:val="00E339B2"/>
    <w:rsid w:val="00E342EA"/>
    <w:rsid w:val="00E3454A"/>
    <w:rsid w:val="00E3585D"/>
    <w:rsid w:val="00E35A5B"/>
    <w:rsid w:val="00E36C94"/>
    <w:rsid w:val="00E378A6"/>
    <w:rsid w:val="00E37D3A"/>
    <w:rsid w:val="00E4095A"/>
    <w:rsid w:val="00E411A2"/>
    <w:rsid w:val="00E419E8"/>
    <w:rsid w:val="00E426E9"/>
    <w:rsid w:val="00E4400F"/>
    <w:rsid w:val="00E44DCC"/>
    <w:rsid w:val="00E45489"/>
    <w:rsid w:val="00E45AEC"/>
    <w:rsid w:val="00E4671A"/>
    <w:rsid w:val="00E476AA"/>
    <w:rsid w:val="00E528C4"/>
    <w:rsid w:val="00E52E5A"/>
    <w:rsid w:val="00E55EC7"/>
    <w:rsid w:val="00E562A5"/>
    <w:rsid w:val="00E56FEF"/>
    <w:rsid w:val="00E5796A"/>
    <w:rsid w:val="00E57B4C"/>
    <w:rsid w:val="00E57D2E"/>
    <w:rsid w:val="00E6018F"/>
    <w:rsid w:val="00E6058B"/>
    <w:rsid w:val="00E611A8"/>
    <w:rsid w:val="00E626B6"/>
    <w:rsid w:val="00E63D53"/>
    <w:rsid w:val="00E6448F"/>
    <w:rsid w:val="00E660B2"/>
    <w:rsid w:val="00E6689B"/>
    <w:rsid w:val="00E70D73"/>
    <w:rsid w:val="00E70E63"/>
    <w:rsid w:val="00E71A3B"/>
    <w:rsid w:val="00E72F8C"/>
    <w:rsid w:val="00E74416"/>
    <w:rsid w:val="00E74525"/>
    <w:rsid w:val="00E74641"/>
    <w:rsid w:val="00E74786"/>
    <w:rsid w:val="00E748C8"/>
    <w:rsid w:val="00E751E0"/>
    <w:rsid w:val="00E753C9"/>
    <w:rsid w:val="00E755E8"/>
    <w:rsid w:val="00E75AEF"/>
    <w:rsid w:val="00E76CE4"/>
    <w:rsid w:val="00E77A2C"/>
    <w:rsid w:val="00E8016E"/>
    <w:rsid w:val="00E80AD1"/>
    <w:rsid w:val="00E81394"/>
    <w:rsid w:val="00E81B99"/>
    <w:rsid w:val="00E8279E"/>
    <w:rsid w:val="00E830F3"/>
    <w:rsid w:val="00E83181"/>
    <w:rsid w:val="00E83E21"/>
    <w:rsid w:val="00E8430A"/>
    <w:rsid w:val="00E8466B"/>
    <w:rsid w:val="00E853C9"/>
    <w:rsid w:val="00E870EF"/>
    <w:rsid w:val="00E87471"/>
    <w:rsid w:val="00E908AE"/>
    <w:rsid w:val="00E90E9B"/>
    <w:rsid w:val="00E91BB1"/>
    <w:rsid w:val="00E944BE"/>
    <w:rsid w:val="00E946E9"/>
    <w:rsid w:val="00E95135"/>
    <w:rsid w:val="00E95E5C"/>
    <w:rsid w:val="00E9619B"/>
    <w:rsid w:val="00EA0857"/>
    <w:rsid w:val="00EA0AB1"/>
    <w:rsid w:val="00EA1AE2"/>
    <w:rsid w:val="00EA24F8"/>
    <w:rsid w:val="00EA48AC"/>
    <w:rsid w:val="00EA51CA"/>
    <w:rsid w:val="00EA5830"/>
    <w:rsid w:val="00EA588F"/>
    <w:rsid w:val="00EA5CE2"/>
    <w:rsid w:val="00EA5E87"/>
    <w:rsid w:val="00EA627C"/>
    <w:rsid w:val="00EA6384"/>
    <w:rsid w:val="00EA708D"/>
    <w:rsid w:val="00EA70E3"/>
    <w:rsid w:val="00EA7C79"/>
    <w:rsid w:val="00EB2DC2"/>
    <w:rsid w:val="00EB3266"/>
    <w:rsid w:val="00EB7087"/>
    <w:rsid w:val="00EB7365"/>
    <w:rsid w:val="00EB7F4F"/>
    <w:rsid w:val="00EC0AD0"/>
    <w:rsid w:val="00EC26AA"/>
    <w:rsid w:val="00EC3BEC"/>
    <w:rsid w:val="00EC46A4"/>
    <w:rsid w:val="00EC4B4E"/>
    <w:rsid w:val="00EC4D37"/>
    <w:rsid w:val="00EC54E0"/>
    <w:rsid w:val="00EC67BF"/>
    <w:rsid w:val="00EC771F"/>
    <w:rsid w:val="00EC792D"/>
    <w:rsid w:val="00EC7A89"/>
    <w:rsid w:val="00ED052A"/>
    <w:rsid w:val="00ED054F"/>
    <w:rsid w:val="00ED1C86"/>
    <w:rsid w:val="00ED1E71"/>
    <w:rsid w:val="00ED1F41"/>
    <w:rsid w:val="00ED25E8"/>
    <w:rsid w:val="00ED319B"/>
    <w:rsid w:val="00ED4D09"/>
    <w:rsid w:val="00ED5E67"/>
    <w:rsid w:val="00ED6110"/>
    <w:rsid w:val="00ED6286"/>
    <w:rsid w:val="00ED6B83"/>
    <w:rsid w:val="00ED7824"/>
    <w:rsid w:val="00ED7A9B"/>
    <w:rsid w:val="00EE1892"/>
    <w:rsid w:val="00EE1F66"/>
    <w:rsid w:val="00EE23C0"/>
    <w:rsid w:val="00EE3133"/>
    <w:rsid w:val="00EE4400"/>
    <w:rsid w:val="00EE4BED"/>
    <w:rsid w:val="00EE52AE"/>
    <w:rsid w:val="00EE6FD8"/>
    <w:rsid w:val="00EE7ECF"/>
    <w:rsid w:val="00EF1397"/>
    <w:rsid w:val="00EF1F30"/>
    <w:rsid w:val="00EF2E45"/>
    <w:rsid w:val="00EF42EB"/>
    <w:rsid w:val="00EF44DB"/>
    <w:rsid w:val="00EF49D2"/>
    <w:rsid w:val="00EF4D1D"/>
    <w:rsid w:val="00EF57E2"/>
    <w:rsid w:val="00EF642F"/>
    <w:rsid w:val="00EF6FF0"/>
    <w:rsid w:val="00EF712D"/>
    <w:rsid w:val="00EF7781"/>
    <w:rsid w:val="00F005D8"/>
    <w:rsid w:val="00F01E69"/>
    <w:rsid w:val="00F01F50"/>
    <w:rsid w:val="00F028D6"/>
    <w:rsid w:val="00F02B8A"/>
    <w:rsid w:val="00F02D59"/>
    <w:rsid w:val="00F03090"/>
    <w:rsid w:val="00F03670"/>
    <w:rsid w:val="00F039A8"/>
    <w:rsid w:val="00F03B8A"/>
    <w:rsid w:val="00F04309"/>
    <w:rsid w:val="00F051E5"/>
    <w:rsid w:val="00F05652"/>
    <w:rsid w:val="00F05EF2"/>
    <w:rsid w:val="00F06166"/>
    <w:rsid w:val="00F06395"/>
    <w:rsid w:val="00F06901"/>
    <w:rsid w:val="00F06FC1"/>
    <w:rsid w:val="00F072C9"/>
    <w:rsid w:val="00F078AC"/>
    <w:rsid w:val="00F10C5A"/>
    <w:rsid w:val="00F113BD"/>
    <w:rsid w:val="00F11446"/>
    <w:rsid w:val="00F11779"/>
    <w:rsid w:val="00F11BBB"/>
    <w:rsid w:val="00F12F08"/>
    <w:rsid w:val="00F14D16"/>
    <w:rsid w:val="00F1530B"/>
    <w:rsid w:val="00F16364"/>
    <w:rsid w:val="00F20217"/>
    <w:rsid w:val="00F21A05"/>
    <w:rsid w:val="00F22193"/>
    <w:rsid w:val="00F22623"/>
    <w:rsid w:val="00F2277F"/>
    <w:rsid w:val="00F2461D"/>
    <w:rsid w:val="00F2637A"/>
    <w:rsid w:val="00F27072"/>
    <w:rsid w:val="00F27158"/>
    <w:rsid w:val="00F2763B"/>
    <w:rsid w:val="00F278B8"/>
    <w:rsid w:val="00F27B58"/>
    <w:rsid w:val="00F27E82"/>
    <w:rsid w:val="00F27FA5"/>
    <w:rsid w:val="00F31F8B"/>
    <w:rsid w:val="00F32DB3"/>
    <w:rsid w:val="00F33204"/>
    <w:rsid w:val="00F33873"/>
    <w:rsid w:val="00F33A9A"/>
    <w:rsid w:val="00F33AC4"/>
    <w:rsid w:val="00F34190"/>
    <w:rsid w:val="00F35DB3"/>
    <w:rsid w:val="00F361D9"/>
    <w:rsid w:val="00F370AC"/>
    <w:rsid w:val="00F37AD0"/>
    <w:rsid w:val="00F4033B"/>
    <w:rsid w:val="00F40480"/>
    <w:rsid w:val="00F40E3F"/>
    <w:rsid w:val="00F41474"/>
    <w:rsid w:val="00F4239C"/>
    <w:rsid w:val="00F4457D"/>
    <w:rsid w:val="00F4558C"/>
    <w:rsid w:val="00F455AA"/>
    <w:rsid w:val="00F46674"/>
    <w:rsid w:val="00F47971"/>
    <w:rsid w:val="00F50117"/>
    <w:rsid w:val="00F5056C"/>
    <w:rsid w:val="00F505AB"/>
    <w:rsid w:val="00F50F2C"/>
    <w:rsid w:val="00F50F94"/>
    <w:rsid w:val="00F51603"/>
    <w:rsid w:val="00F51AED"/>
    <w:rsid w:val="00F51C95"/>
    <w:rsid w:val="00F51D6B"/>
    <w:rsid w:val="00F5207B"/>
    <w:rsid w:val="00F52504"/>
    <w:rsid w:val="00F5298B"/>
    <w:rsid w:val="00F52A1A"/>
    <w:rsid w:val="00F5330A"/>
    <w:rsid w:val="00F53C68"/>
    <w:rsid w:val="00F54235"/>
    <w:rsid w:val="00F54360"/>
    <w:rsid w:val="00F54AB7"/>
    <w:rsid w:val="00F54D29"/>
    <w:rsid w:val="00F55727"/>
    <w:rsid w:val="00F55EB6"/>
    <w:rsid w:val="00F55EE8"/>
    <w:rsid w:val="00F56766"/>
    <w:rsid w:val="00F5699B"/>
    <w:rsid w:val="00F608BA"/>
    <w:rsid w:val="00F61091"/>
    <w:rsid w:val="00F62191"/>
    <w:rsid w:val="00F62860"/>
    <w:rsid w:val="00F62E79"/>
    <w:rsid w:val="00F63422"/>
    <w:rsid w:val="00F636A7"/>
    <w:rsid w:val="00F639F6"/>
    <w:rsid w:val="00F641EF"/>
    <w:rsid w:val="00F652FB"/>
    <w:rsid w:val="00F65E93"/>
    <w:rsid w:val="00F661AD"/>
    <w:rsid w:val="00F67A69"/>
    <w:rsid w:val="00F70790"/>
    <w:rsid w:val="00F71354"/>
    <w:rsid w:val="00F72CE4"/>
    <w:rsid w:val="00F72D7B"/>
    <w:rsid w:val="00F72FF4"/>
    <w:rsid w:val="00F7333F"/>
    <w:rsid w:val="00F73A30"/>
    <w:rsid w:val="00F7495A"/>
    <w:rsid w:val="00F756F4"/>
    <w:rsid w:val="00F75BC3"/>
    <w:rsid w:val="00F75FCF"/>
    <w:rsid w:val="00F7614B"/>
    <w:rsid w:val="00F76CD1"/>
    <w:rsid w:val="00F804B6"/>
    <w:rsid w:val="00F80728"/>
    <w:rsid w:val="00F80B30"/>
    <w:rsid w:val="00F81445"/>
    <w:rsid w:val="00F81DAA"/>
    <w:rsid w:val="00F82386"/>
    <w:rsid w:val="00F82B9A"/>
    <w:rsid w:val="00F84980"/>
    <w:rsid w:val="00F84FF0"/>
    <w:rsid w:val="00F85B2D"/>
    <w:rsid w:val="00F8637B"/>
    <w:rsid w:val="00F86BD4"/>
    <w:rsid w:val="00F8755C"/>
    <w:rsid w:val="00F876AF"/>
    <w:rsid w:val="00F87713"/>
    <w:rsid w:val="00F879B4"/>
    <w:rsid w:val="00F91136"/>
    <w:rsid w:val="00F915C2"/>
    <w:rsid w:val="00F916C0"/>
    <w:rsid w:val="00F93CCA"/>
    <w:rsid w:val="00F93D43"/>
    <w:rsid w:val="00F94167"/>
    <w:rsid w:val="00F943C0"/>
    <w:rsid w:val="00F9446C"/>
    <w:rsid w:val="00F948CA"/>
    <w:rsid w:val="00F94A36"/>
    <w:rsid w:val="00F94C23"/>
    <w:rsid w:val="00F951B9"/>
    <w:rsid w:val="00F973DB"/>
    <w:rsid w:val="00FA0527"/>
    <w:rsid w:val="00FA1011"/>
    <w:rsid w:val="00FA1813"/>
    <w:rsid w:val="00FA1B0D"/>
    <w:rsid w:val="00FA2CD9"/>
    <w:rsid w:val="00FA3D78"/>
    <w:rsid w:val="00FA4004"/>
    <w:rsid w:val="00FA471F"/>
    <w:rsid w:val="00FA57D6"/>
    <w:rsid w:val="00FA6DDC"/>
    <w:rsid w:val="00FA7FA1"/>
    <w:rsid w:val="00FB07BA"/>
    <w:rsid w:val="00FB1282"/>
    <w:rsid w:val="00FB1C43"/>
    <w:rsid w:val="00FB42C4"/>
    <w:rsid w:val="00FB5C22"/>
    <w:rsid w:val="00FB6896"/>
    <w:rsid w:val="00FB6F63"/>
    <w:rsid w:val="00FB7AE5"/>
    <w:rsid w:val="00FC0117"/>
    <w:rsid w:val="00FC0B32"/>
    <w:rsid w:val="00FC119A"/>
    <w:rsid w:val="00FC126E"/>
    <w:rsid w:val="00FC1C16"/>
    <w:rsid w:val="00FC1FAE"/>
    <w:rsid w:val="00FC27C9"/>
    <w:rsid w:val="00FC42FE"/>
    <w:rsid w:val="00FC4C1F"/>
    <w:rsid w:val="00FC5009"/>
    <w:rsid w:val="00FC5937"/>
    <w:rsid w:val="00FC6AAC"/>
    <w:rsid w:val="00FC6C27"/>
    <w:rsid w:val="00FC70E8"/>
    <w:rsid w:val="00FC724B"/>
    <w:rsid w:val="00FC73F0"/>
    <w:rsid w:val="00FC758B"/>
    <w:rsid w:val="00FC7874"/>
    <w:rsid w:val="00FC7931"/>
    <w:rsid w:val="00FC7EB2"/>
    <w:rsid w:val="00FD0385"/>
    <w:rsid w:val="00FD0E4E"/>
    <w:rsid w:val="00FD133A"/>
    <w:rsid w:val="00FD1438"/>
    <w:rsid w:val="00FD15BF"/>
    <w:rsid w:val="00FD1936"/>
    <w:rsid w:val="00FD19CF"/>
    <w:rsid w:val="00FD2B62"/>
    <w:rsid w:val="00FD4BCD"/>
    <w:rsid w:val="00FD4F1B"/>
    <w:rsid w:val="00FD50DB"/>
    <w:rsid w:val="00FD5A39"/>
    <w:rsid w:val="00FD74C7"/>
    <w:rsid w:val="00FE12FB"/>
    <w:rsid w:val="00FE1377"/>
    <w:rsid w:val="00FE29FF"/>
    <w:rsid w:val="00FE2CA8"/>
    <w:rsid w:val="00FE44CB"/>
    <w:rsid w:val="00FE6141"/>
    <w:rsid w:val="00FE65D1"/>
    <w:rsid w:val="00FE6AFE"/>
    <w:rsid w:val="00FE715D"/>
    <w:rsid w:val="00FE76D2"/>
    <w:rsid w:val="00FE7CB6"/>
    <w:rsid w:val="00FF00E3"/>
    <w:rsid w:val="00FF093A"/>
    <w:rsid w:val="00FF09C7"/>
    <w:rsid w:val="00FF1115"/>
    <w:rsid w:val="00FF3336"/>
    <w:rsid w:val="00FF33A7"/>
    <w:rsid w:val="00FF3C9F"/>
    <w:rsid w:val="00FF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81E005"/>
  <w15:docId w15:val="{5087D027-F0D0-374D-9370-DD96F81B1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/>
    <w:lsdException w:name="Light List Accent 5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A360D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before="180" w:after="60"/>
      <w:outlineLvl w:val="1"/>
    </w:pPr>
    <w:rPr>
      <w:caps w:val="0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type="character" w:customStyle="1" w:styleId="Heading2Cha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type="character" w:customStyle="1" w:styleId="Heading3Cha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type="character" w:customStyle="1" w:styleId="Heading4Cha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customStyle="1" w:styleId="BalloonTextChar16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15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14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13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12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11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10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9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8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7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6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5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4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3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customStyle="1" w:styleId="NormalIndented">
    <w:name w:val="Normal Indented"/>
    <w:basedOn w:val="Normal"/>
    <w:uiPriority w:val="99"/>
    <w:rsid w:val="00C25F92"/>
    <w:pPr>
      <w:spacing w:before="100"/>
      <w:ind w:left="720"/>
    </w:pPr>
  </w:style>
  <w:style w:type="character" w:customStyle="1" w:styleId="BalloonTextChar2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locked/>
    <w:rsid w:val="00C25F92"/>
    <w:rPr>
      <w:rFonts w:ascii="Tahoma" w:eastAsia="Times New Roman" w:hAnsi="Tahoma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sz="2" w:space="1" w:color="auto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customStyle="1" w:styleId="HeaderCha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type="paragraph" w:customStyle="1" w:styleId="NormalListBullets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type="paragraph" w:customStyle="1" w:styleId="NormalList">
    <w:name w:val="Normal List"/>
    <w:basedOn w:val="Normal"/>
    <w:uiPriority w:val="99"/>
    <w:rsid w:val="00C25F92"/>
    <w:pPr>
      <w:ind w:left="720"/>
    </w:pPr>
  </w:style>
  <w:style w:type="paragraph" w:customStyle="1" w:styleId="Section1Tabl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customStyle="1" w:styleId="TableHeading1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type="paragraph" w:customStyle="1" w:styleId="NormalListNumbered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type="paragraph" w:customStyle="1" w:styleId="MsgTableHeader">
    <w:name w:val="Msg Table Header"/>
    <w:basedOn w:val="MsgTableCaption"/>
    <w:next w:val="MsgTableBody"/>
    <w:uiPriority w:val="99"/>
    <w:rsid w:val="00C25F92"/>
    <w:pPr>
      <w:widowControl w:val="0"/>
      <w:spacing w:before="40" w:after="20"/>
      <w:jc w:val="left"/>
    </w:pPr>
    <w:rPr>
      <w:rFonts w:ascii="Courier New" w:hAnsi="Courier New"/>
      <w:b/>
      <w:sz w:val="16"/>
    </w:rPr>
  </w:style>
  <w:style w:type="paragraph" w:customStyle="1" w:styleId="MsgTableCaption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customStyle="1" w:styleId="MsgTableBody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0"/>
    </w:pPr>
    <w:rPr>
      <w:b w:val="0"/>
      <w:sz w:val="20"/>
    </w:rPr>
  </w:style>
  <w:style w:type="paragraph" w:customStyle="1" w:styleId="Components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customStyle="1" w:styleId="HL7TableCaption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customStyle="1" w:styleId="HL7TableHeader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customStyle="1" w:styleId="HL7TableBody">
    <w:name w:val="HL7 Table Body"/>
    <w:basedOn w:val="Normal"/>
    <w:uiPriority w:val="99"/>
    <w:rsid w:val="00C25F92"/>
    <w:pPr>
      <w:widowControl w:val="0"/>
      <w:spacing w:before="20" w:after="10"/>
    </w:pPr>
    <w:rPr>
      <w:rFonts w:ascii="Arial" w:hAnsi="Arial"/>
      <w:sz w:val="16"/>
    </w:rPr>
  </w:style>
  <w:style w:type="paragraph" w:customStyle="1" w:styleId="UserTableCaption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customStyle="1" w:styleId="UserTableHeader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customStyle="1" w:styleId="UserTableBody">
    <w:name w:val="User Table Body"/>
    <w:basedOn w:val="Normal"/>
    <w:uiPriority w:val="99"/>
    <w:rsid w:val="00C25F92"/>
    <w:pPr>
      <w:widowControl w:val="0"/>
      <w:spacing w:before="20" w:after="10"/>
    </w:pPr>
    <w:rPr>
      <w:rFonts w:ascii="Arial" w:hAnsi="Arial"/>
      <w:sz w:val="16"/>
    </w:rPr>
  </w:style>
  <w:style w:type="character" w:customStyle="1" w:styleId="ReferenceAttribut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customStyle="1" w:styleId="HyperlinkText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customStyle="1" w:styleId="ReferenceHL7Tabl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customStyle="1" w:styleId="ReferenceUserTabl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customStyle="1" w:styleId="Note">
    <w:name w:val="Note"/>
    <w:basedOn w:val="Normal"/>
    <w:uiPriority w:val="99"/>
    <w:rsid w:val="00C25F92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customStyle="1" w:styleId="Exampl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customStyle="1" w:styleId="NormalListAlpha">
    <w:name w:val="Normal List Alpha"/>
    <w:basedOn w:val="Normal"/>
    <w:uiPriority w:val="99"/>
    <w:rsid w:val="00C25F92"/>
    <w:pPr>
      <w:widowControl w:val="0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customStyle="1" w:styleId="EndnoteTextCha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customStyle="1" w:styleId="QryTableName">
    <w:name w:val="Qry Table Name"/>
    <w:basedOn w:val="Normal"/>
    <w:uiPriority w:val="99"/>
    <w:rsid w:val="00C25F92"/>
    <w:pPr>
      <w:widowControl w:val="0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customStyle="1" w:styleId="QryTableHeader">
    <w:name w:val="Qry Table Header"/>
    <w:basedOn w:val="Normal"/>
    <w:uiPriority w:val="99"/>
    <w:rsid w:val="00C25F92"/>
    <w:pPr>
      <w:widowControl w:val="0"/>
      <w:spacing w:before="40" w:after="20"/>
    </w:pPr>
    <w:rPr>
      <w:rFonts w:ascii="Arial" w:hAnsi="Arial"/>
      <w:b/>
      <w:sz w:val="16"/>
    </w:rPr>
  </w:style>
  <w:style w:type="paragraph" w:customStyle="1" w:styleId="QryTableCaption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customStyle="1" w:styleId="QryTableCharacteristicsQuery">
    <w:name w:val="Qry Table Characteristics Query"/>
    <w:basedOn w:val="QryTableName"/>
    <w:uiPriority w:val="99"/>
    <w:rsid w:val="00C25F92"/>
  </w:style>
  <w:style w:type="paragraph" w:customStyle="1" w:styleId="QryTableCharacteristicsResponse">
    <w:name w:val="Qry Table Characteristics Response"/>
    <w:basedOn w:val="QryTableName"/>
    <w:uiPriority w:val="99"/>
    <w:rsid w:val="00C25F92"/>
  </w:style>
  <w:style w:type="paragraph" w:customStyle="1" w:styleId="QryTableMode">
    <w:name w:val="Qry Table Mode"/>
    <w:basedOn w:val="QryTableName"/>
    <w:uiPriority w:val="99"/>
    <w:rsid w:val="00C25F92"/>
  </w:style>
  <w:style w:type="paragraph" w:customStyle="1" w:styleId="QryTablePurpose">
    <w:name w:val="Qry Table Purpose"/>
    <w:basedOn w:val="QryTableName"/>
    <w:uiPriority w:val="99"/>
    <w:rsid w:val="00C25F92"/>
  </w:style>
  <w:style w:type="paragraph" w:customStyle="1" w:styleId="QryTableResponseTrigger">
    <w:name w:val="Qry Table Response Trigger"/>
    <w:basedOn w:val="QryTableName"/>
    <w:uiPriority w:val="99"/>
    <w:rsid w:val="00C25F92"/>
  </w:style>
  <w:style w:type="paragraph" w:customStyle="1" w:styleId="QryTableSegmentPattern">
    <w:name w:val="Qry Table Segment Pattern"/>
    <w:basedOn w:val="QryTableName"/>
    <w:uiPriority w:val="99"/>
    <w:rsid w:val="00C25F92"/>
  </w:style>
  <w:style w:type="paragraph" w:customStyle="1" w:styleId="QryTableTriggerQuery">
    <w:name w:val="Qry Table Trigger Query"/>
    <w:basedOn w:val="QryTableName"/>
    <w:uiPriority w:val="99"/>
    <w:rsid w:val="00C25F92"/>
  </w:style>
  <w:style w:type="paragraph" w:customStyle="1" w:styleId="QryTableID">
    <w:name w:val="Qry Table ID"/>
    <w:basedOn w:val="QryTableName"/>
    <w:uiPriority w:val="99"/>
    <w:rsid w:val="00C25F92"/>
  </w:style>
  <w:style w:type="paragraph" w:customStyle="1" w:styleId="QryTableType">
    <w:name w:val="Qry Table Type"/>
    <w:basedOn w:val="QryTableName"/>
    <w:uiPriority w:val="99"/>
    <w:rsid w:val="00C25F92"/>
  </w:style>
  <w:style w:type="paragraph" w:customStyle="1" w:styleId="QryTableResponseControlCharacteristics">
    <w:name w:val="Qry Table Response Control Characteristics"/>
    <w:basedOn w:val="QryTableName"/>
    <w:uiPriority w:val="99"/>
    <w:rsid w:val="00C25F92"/>
  </w:style>
  <w:style w:type="paragraph" w:customStyle="1" w:styleId="QryTableRCPConstraints">
    <w:name w:val="Qry Table RCP Constraints"/>
    <w:basedOn w:val="QryTableName"/>
    <w:uiPriority w:val="99"/>
    <w:rsid w:val="00C25F92"/>
  </w:style>
  <w:style w:type="paragraph" w:customStyle="1" w:styleId="QryTableModifyIndicator">
    <w:name w:val="Qry Table Modify Indicator"/>
    <w:basedOn w:val="QryTableName"/>
    <w:uiPriority w:val="99"/>
    <w:rsid w:val="00C25F92"/>
  </w:style>
  <w:style w:type="paragraph" w:customStyle="1" w:styleId="QryTableInput">
    <w:name w:val="Qry Table Input"/>
    <w:basedOn w:val="QryTableName"/>
    <w:uiPriority w:val="99"/>
    <w:rsid w:val="00C25F92"/>
  </w:style>
  <w:style w:type="paragraph" w:customStyle="1" w:styleId="QryTableInputHeader">
    <w:name w:val="Qry Table Input Header"/>
    <w:basedOn w:val="QryTableHeader"/>
    <w:uiPriority w:val="99"/>
    <w:rsid w:val="00C25F92"/>
  </w:style>
  <w:style w:type="paragraph" w:customStyle="1" w:styleId="QryTableInputParamHeader">
    <w:name w:val="Qry Table Input Param Header"/>
    <w:basedOn w:val="QryTableHeader"/>
    <w:uiPriority w:val="99"/>
    <w:rsid w:val="00C25F92"/>
  </w:style>
  <w:style w:type="paragraph" w:customStyle="1" w:styleId="QryTableInputParam">
    <w:name w:val="Qry Table Input Param"/>
    <w:basedOn w:val="QryTableName"/>
    <w:uiPriority w:val="99"/>
    <w:rsid w:val="00C25F92"/>
  </w:style>
  <w:style w:type="paragraph" w:customStyle="1" w:styleId="QryTableDisplayLin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customStyle="1" w:styleId="QryTableDisplayLineHeader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customStyle="1" w:styleId="QryTableVirtualHeader">
    <w:name w:val="Qry Table Virtual Header"/>
    <w:basedOn w:val="QryTableHeader"/>
    <w:uiPriority w:val="99"/>
    <w:rsid w:val="00C25F92"/>
  </w:style>
  <w:style w:type="paragraph" w:customStyle="1" w:styleId="QryTableVirtual">
    <w:name w:val="Qry Table Virtual"/>
    <w:basedOn w:val="QryTableName"/>
    <w:uiPriority w:val="99"/>
    <w:rsid w:val="00C25F92"/>
  </w:style>
  <w:style w:type="paragraph" w:customStyle="1" w:styleId="QryTableRCPHeader">
    <w:name w:val="Qry Table RCP Header"/>
    <w:basedOn w:val="QryTableHeader"/>
    <w:uiPriority w:val="99"/>
    <w:rsid w:val="00C25F92"/>
  </w:style>
  <w:style w:type="paragraph" w:customStyle="1" w:styleId="QryTableRCP">
    <w:name w:val="Qry Table RCP"/>
    <w:basedOn w:val="QryTableName"/>
    <w:uiPriority w:val="99"/>
    <w:rsid w:val="00C25F92"/>
  </w:style>
  <w:style w:type="paragraph" w:customStyle="1" w:styleId="ComponentTableCaption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customStyle="1" w:styleId="ComponentTableHeader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customStyle="1" w:styleId="NormalListRoman">
    <w:name w:val="Normal List Roman"/>
    <w:basedOn w:val="Normal"/>
    <w:uiPriority w:val="99"/>
    <w:rsid w:val="00C25F92"/>
    <w:pPr>
      <w:widowControl w:val="0"/>
      <w:tabs>
        <w:tab w:val="num" w:pos="2016"/>
      </w:tabs>
      <w:ind w:left="2016" w:hanging="432"/>
    </w:pPr>
  </w:style>
  <w:style w:type="paragraph" w:customStyle="1" w:styleId="OtherTableCaption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customStyle="1" w:styleId="OtherTableHeader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customStyle="1" w:styleId="OtherTableBody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customStyle="1" w:styleId="NoteIndented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customStyle="1" w:styleId="HyperlinkTabl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customStyle="1" w:styleId="MsgTableHeaderExample">
    <w:name w:val="Msg Table Header Example"/>
    <w:basedOn w:val="MsgTableHeader"/>
    <w:uiPriority w:val="99"/>
    <w:rsid w:val="00C25F92"/>
  </w:style>
  <w:style w:type="paragraph" w:customStyle="1" w:styleId="HL7TableHeaderExample">
    <w:name w:val="HL7 Table Header Example"/>
    <w:basedOn w:val="HL7TableHeader"/>
    <w:uiPriority w:val="99"/>
    <w:rsid w:val="00C25F92"/>
  </w:style>
  <w:style w:type="paragraph" w:customStyle="1" w:styleId="UserTableHeaderExampl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val="clear" w:color="auto" w:fill="000080"/>
      <w:lang w:eastAsia="de-DE"/>
    </w:rPr>
  </w:style>
  <w:style w:type="character" w:customStyle="1" w:styleId="ReferenceDataTyp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customStyle="1" w:styleId="NumberedList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customStyle="1" w:styleId="Section3Table">
    <w:name w:val="Section 3 Table"/>
    <w:basedOn w:val="Section1Table"/>
    <w:uiPriority w:val="99"/>
    <w:rsid w:val="00C25F92"/>
    <w:pPr>
      <w:framePr w:hSpace="180" w:wrap="around" w:vAnchor="text" w:h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customStyle="1" w:styleId="TableText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eastAsia="Times New Roman" w:hAnsi="Arial Narrow" w:cs="Arial"/>
      <w:sz w:val="21"/>
      <w:szCs w:val="21"/>
    </w:rPr>
  </w:style>
  <w:style w:type="character" w:customStyle="1" w:styleId="TableTextCha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eastAsia="Times New Roman" w:hAnsi="Arial Narrow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0C0B3E"/>
    <w:rPr>
      <w:rFonts w:ascii="Arial" w:eastAsiaTheme="minorEastAsia" w:hAnsi="Arial" w:cstheme="minorBidi"/>
      <w:b/>
      <w:bCs/>
      <w:sz w:val="36"/>
      <w:szCs w:val="32"/>
    </w:rPr>
  </w:style>
  <w:style w:type="paragraph" w:customStyle="1" w:styleId="Cod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customStyle="1" w:styleId="CoverTitleLarg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customStyle="1" w:styleId="CoverTitleSmall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customStyle="1" w:styleId="Points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customStyle="1" w:styleId="TableBullet">
    <w:name w:val="Table Bullet"/>
    <w:basedOn w:val="TableText"/>
    <w:uiPriority w:val="99"/>
    <w:rsid w:val="00C25F92"/>
    <w:pPr>
      <w:ind w:left="576" w:hanging="288"/>
    </w:pPr>
  </w:style>
  <w:style w:type="paragraph" w:customStyle="1" w:styleId="TableHeading2">
    <w:name w:val="Table Heading 2"/>
    <w:uiPriority w:val="99"/>
    <w:rsid w:val="00C25F92"/>
    <w:pPr>
      <w:spacing w:before="40" w:after="40"/>
    </w:pPr>
    <w:rPr>
      <w:rFonts w:ascii="Lucida Sans" w:eastAsia="Times New Roman" w:hAnsi="Lucida Sans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ructur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customStyle="1" w:styleId="NormalTIMS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type="paragraph" w:customStyle="1" w:styleId="th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1" w:after="100" w:afterAutospacing="1"/>
    </w:pPr>
  </w:style>
  <w:style w:type="paragraph" w:customStyle="1" w:styleId="StyleTableTexttttabletextLeft014Hanging0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customStyle="1" w:styleId="TableHeadingA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type="paragraph" w:customStyle="1" w:styleId="TableTextA">
    <w:name w:val="Table Text A"/>
    <w:basedOn w:val="TableText"/>
    <w:link w:val="TableTextAChar"/>
    <w:uiPriority w:val="99"/>
    <w:rsid w:val="00C25F92"/>
  </w:style>
  <w:style w:type="character" w:customStyle="1" w:styleId="TableTextAChar">
    <w:name w:val="Table Text A Char"/>
    <w:basedOn w:val="TableTextChar"/>
    <w:link w:val="TableTextA"/>
    <w:uiPriority w:val="99"/>
    <w:locked/>
    <w:rsid w:val="00C25F92"/>
    <w:rPr>
      <w:rFonts w:ascii="Arial Narrow" w:eastAsia="Times New Roman" w:hAnsi="Arial Narrow" w:cs="Arial"/>
      <w:sz w:val="21"/>
      <w:szCs w:val="21"/>
    </w:rPr>
  </w:style>
  <w:style w:type="paragraph" w:customStyle="1" w:styleId="TableContent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customStyle="1" w:styleId="TableContentChar">
    <w:name w:val="Table Content Char"/>
    <w:basedOn w:val="TableTextAChar"/>
    <w:link w:val="TableContent"/>
    <w:locked/>
    <w:rsid w:val="00C25F92"/>
    <w:rPr>
      <w:rFonts w:ascii="Arial Narrow" w:eastAsia="Times New Roman" w:hAnsi="Arial Narrow" w:cs="Arial"/>
      <w:bCs/>
      <w:color w:val="000000"/>
      <w:kern w:val="20"/>
      <w:sz w:val="21"/>
      <w:szCs w:val="21"/>
    </w:rPr>
  </w:style>
  <w:style w:type="paragraph" w:customStyle="1" w:styleId="TableHeadingB">
    <w:name w:val="Table Heading B"/>
    <w:basedOn w:val="TableHeadingA"/>
    <w:uiPriority w:val="99"/>
    <w:rsid w:val="00C25F92"/>
    <w:pPr>
      <w:ind w:left="37"/>
    </w:pPr>
  </w:style>
  <w:style w:type="paragraph" w:customStyle="1" w:styleId="TableContentIndent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customStyle="1" w:styleId="TableContentIndentChar">
    <w:name w:val="Table Content Indent Char"/>
    <w:basedOn w:val="TableContentChar"/>
    <w:link w:val="TableContentIndent"/>
    <w:uiPriority w:val="99"/>
    <w:locked/>
    <w:rsid w:val="00C25F92"/>
    <w:rPr>
      <w:rFonts w:ascii="Arial Narrow" w:eastAsia="Times New Roman" w:hAnsi="Arial Narrow" w:cs="Arial"/>
      <w:bCs/>
      <w:color w:val="000000"/>
      <w:kern w:val="20"/>
      <w:sz w:val="21"/>
      <w:szCs w:val="21"/>
    </w:rPr>
  </w:style>
  <w:style w:type="paragraph" w:customStyle="1" w:styleId="UsageNot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customStyle="1" w:styleId="TableContentBullet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customStyle="1" w:styleId="TableContentBulletChar">
    <w:name w:val="Table Content  Bullet Char"/>
    <w:basedOn w:val="TableContentIndentChar"/>
    <w:link w:val="TableContentBullet"/>
    <w:uiPriority w:val="99"/>
    <w:locked/>
    <w:rsid w:val="00C25F92"/>
    <w:rPr>
      <w:rFonts w:ascii="Arial Narrow" w:eastAsia="Times New Roman" w:hAnsi="Arial Narrow" w:cs="Arial"/>
      <w:bCs/>
      <w:color w:val="000000"/>
      <w:kern w:val="20"/>
      <w:sz w:val="21"/>
      <w:szCs w:val="21"/>
    </w:rPr>
  </w:style>
  <w:style w:type="paragraph" w:customStyle="1" w:styleId="TableContentBICenter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customStyle="1" w:styleId="AttributeTableBody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type="paragraph" w:customStyle="1" w:styleId="ComponentTableBody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customStyle="1" w:styleId="AttributeTableHeader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C25F92"/>
    <w:rPr>
      <w:rFonts w:ascii="Courier New" w:eastAsia="Times New Roman" w:hAnsi="Courier New" w:cs="Courier New"/>
      <w:sz w:val="24"/>
      <w:szCs w:val="24"/>
    </w:rPr>
  </w:style>
  <w:style w:type="paragraph" w:customStyle="1" w:styleId="FigureCaption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customStyle="1" w:styleId="alphaList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customStyle="1" w:styleId="BodyTextCha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customStyle="1" w:styleId="Bullet1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customStyle="1" w:styleId="Bullet2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customStyle="1" w:styleId="AlphaList0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customStyle="1" w:styleId="BlankPag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customStyle="1" w:styleId="COVERSUBTITLELARG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customStyle="1" w:styleId="CoverTitleVersion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customStyle="1" w:styleId="NormalListBullets2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customStyle="1" w:styleId="UsageNoteIndent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Default">
    <w:name w:val="Default"/>
    <w:rsid w:val="00C25F92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customStyle="1" w:styleId="AppendixC">
    <w:name w:val="Appendix C"/>
    <w:basedOn w:val="Heading1"/>
    <w:uiPriority w:val="99"/>
    <w:rsid w:val="00C25F92"/>
    <w:pPr>
      <w:spacing w:before="240"/>
    </w:pPr>
    <w:rPr>
      <w:bCs/>
    </w:rPr>
  </w:style>
  <w:style w:type="paragraph" w:customStyle="1" w:styleId="Appendix3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customStyle="1" w:styleId="Appendix2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customStyle="1" w:styleId="Appendix4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customStyle="1" w:styleId="AppendixD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0C0B3E"/>
    <w:rPr>
      <w:rFonts w:ascii="Arial" w:eastAsiaTheme="minorEastAsia" w:hAnsi="Arial" w:cstheme="minorBidi"/>
      <w:b/>
      <w:sz w:val="32"/>
      <w:szCs w:val="24"/>
    </w:rPr>
  </w:style>
  <w:style w:type="paragraph" w:customStyle="1" w:styleId="DocumentNam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customStyle="1" w:styleId="Style1pt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customStyle="1" w:styleId="AppendixA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customStyle="1" w:styleId="Section4Tabl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customStyle="1" w:styleId="superscript">
    <w:name w:val="superscript"/>
    <w:basedOn w:val="TableContent"/>
    <w:uiPriority w:val="99"/>
    <w:rsid w:val="00C25F92"/>
  </w:style>
  <w:style w:type="paragraph" w:customStyle="1" w:styleId="ConfStmt">
    <w:name w:val="ConfStmt"/>
    <w:basedOn w:val="Normal"/>
    <w:uiPriority w:val="99"/>
    <w:rsid w:val="00C25F92"/>
    <w:pPr>
      <w:ind w:left="288"/>
    </w:pPr>
  </w:style>
  <w:style w:type="paragraph" w:customStyle="1" w:styleId="ConfTitl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customStyle="1" w:styleId="QuoteCha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customStyle="1" w:styleId="cption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type="paragraph" w:customStyle="1" w:styleId="xl65">
    <w:name w:val="xl65"/>
    <w:basedOn w:val="Normal"/>
    <w:uiPriority w:val="99"/>
    <w:rsid w:val="00C25F9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66">
    <w:name w:val="xl66"/>
    <w:basedOn w:val="Normal"/>
    <w:uiPriority w:val="99"/>
    <w:rsid w:val="00C25F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67">
    <w:name w:val="xl67"/>
    <w:basedOn w:val="Normal"/>
    <w:uiPriority w:val="99"/>
    <w:rsid w:val="00C25F92"/>
    <w:pP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8">
    <w:name w:val="xl68"/>
    <w:basedOn w:val="Normal"/>
    <w:uiPriority w:val="99"/>
    <w:rsid w:val="00C25F9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top"/>
    </w:pPr>
    <w:rPr>
      <w:sz w:val="16"/>
      <w:szCs w:val="16"/>
    </w:rPr>
  </w:style>
  <w:style w:type="paragraph" w:customStyle="1" w:styleId="xl69">
    <w:name w:val="xl69"/>
    <w:basedOn w:val="Normal"/>
    <w:uiPriority w:val="99"/>
    <w:rsid w:val="00C25F92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70">
    <w:name w:val="xl70"/>
    <w:basedOn w:val="Normal"/>
    <w:uiPriority w:val="99"/>
    <w:rsid w:val="00C25F92"/>
    <w:pP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1">
    <w:name w:val="xl71"/>
    <w:basedOn w:val="Normal"/>
    <w:uiPriority w:val="99"/>
    <w:rsid w:val="00C25F9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2">
    <w:name w:val="xl72"/>
    <w:basedOn w:val="Normal"/>
    <w:uiPriority w:val="99"/>
    <w:rsid w:val="00C25F92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3">
    <w:name w:val="xl73"/>
    <w:basedOn w:val="Normal"/>
    <w:uiPriority w:val="99"/>
    <w:rsid w:val="00C25F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74">
    <w:name w:val="xl74"/>
    <w:basedOn w:val="Normal"/>
    <w:uiPriority w:val="99"/>
    <w:rsid w:val="00C25F92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5">
    <w:name w:val="xl75"/>
    <w:basedOn w:val="Normal"/>
    <w:uiPriority w:val="99"/>
    <w:rsid w:val="00C25F92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6">
    <w:name w:val="xl76"/>
    <w:basedOn w:val="Normal"/>
    <w:uiPriority w:val="99"/>
    <w:rsid w:val="00C25F92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7">
    <w:name w:val="xl77"/>
    <w:basedOn w:val="Normal"/>
    <w:uiPriority w:val="99"/>
    <w:rsid w:val="00C25F92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8">
    <w:name w:val="xl78"/>
    <w:basedOn w:val="Normal"/>
    <w:uiPriority w:val="99"/>
    <w:rsid w:val="00C25F92"/>
    <w:pPr>
      <w:pBdr>
        <w:right w:val="single" w:sz="4" w:space="0" w:color="auto"/>
      </w:pBdr>
      <w:spacing w:before="100" w:beforeAutospacing="1" w:after="100" w:afterAutospacing="1"/>
      <w:textAlignment w:val="top"/>
    </w:pPr>
    <w:rPr>
      <w:sz w:val="16"/>
      <w:szCs w:val="16"/>
    </w:rPr>
  </w:style>
  <w:style w:type="paragraph" w:customStyle="1" w:styleId="xl79">
    <w:name w:val="xl79"/>
    <w:basedOn w:val="Normal"/>
    <w:uiPriority w:val="99"/>
    <w:rsid w:val="00C25F92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textAlignment w:val="top"/>
    </w:pPr>
    <w:rPr>
      <w:b/>
      <w:bCs/>
      <w:sz w:val="16"/>
      <w:szCs w:val="16"/>
    </w:rPr>
  </w:style>
  <w:style w:type="paragraph" w:customStyle="1" w:styleId="xl81">
    <w:name w:val="xl81"/>
    <w:basedOn w:val="Normal"/>
    <w:uiPriority w:val="99"/>
    <w:rsid w:val="00C25F92"/>
    <w:pPr>
      <w:keepNext/>
      <w:spacing w:before="100" w:beforeAutospacing="1" w:after="100" w:afterAutospacing="1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="Calibri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customStyle="1" w:styleId="NumberedHeads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customStyle="1" w:styleId="SubTitle0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customStyle="1" w:styleId="apple-converted-spac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customStyle="1" w:styleId="section40000000000000">
    <w:name w:val="section40000000000000"/>
    <w:basedOn w:val="DefaultParagraphFont"/>
    <w:uiPriority w:val="99"/>
    <w:rsid w:val="00C25F92"/>
    <w:rPr>
      <w:rFonts w:cs="Times New Roman"/>
    </w:rPr>
  </w:style>
  <w:style w:type="table" w:customStyle="1" w:styleId="LightList1">
    <w:name w:val="Light List1"/>
    <w:basedOn w:val="TableNormal"/>
    <w:uiPriority w:val="99"/>
    <w:rsid w:val="00C25F92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Accent11">
    <w:name w:val="Light List - Accent 11"/>
    <w:basedOn w:val="TableNormal"/>
    <w:uiPriority w:val="99"/>
    <w:rsid w:val="00C25F92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customStyle="1" w:styleId="LightShading-Accent11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customStyle="1" w:styleId="DateCha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eastAsiaTheme="majorEastAsia" w:hAnsiTheme="majorHAnsi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eastAsia="Times New Roman" w:hAnsi="Consolas" w:cs="Consolas"/>
      <w:kern w:val="20"/>
      <w:lang w:eastAsia="de-DE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25F92"/>
    <w:rPr>
      <w:rFonts w:ascii="Consolas" w:eastAsia="Times New Roman" w:hAnsi="Consolas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25F92"/>
    <w:rPr>
      <w:rFonts w:asciiTheme="majorHAnsi" w:eastAsiaTheme="majorEastAsia" w:hAnsiTheme="majorHAnsi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customStyle="1" w:styleId="BallotID">
    <w:name w:val="Ballot_ID"/>
    <w:next w:val="Default"/>
    <w:qFormat/>
    <w:rsid w:val="0042669A"/>
    <w:pPr>
      <w:ind w:left="144" w:hanging="144"/>
      <w:jc w:val="right"/>
    </w:pPr>
    <w:rPr>
      <w:rFonts w:ascii="Arial Narrow" w:eastAsia="Times New Roman" w:hAnsi="Arial Narrow" w:cs="Arial"/>
      <w:kern w:val="20"/>
      <w:sz w:val="32"/>
      <w:szCs w:val="32"/>
      <w:lang w:val="es-MX" w:eastAsia="de-DE"/>
    </w:rPr>
  </w:style>
  <w:style w:type="paragraph" w:customStyle="1" w:styleId="BallotTitle">
    <w:name w:val="Ballot_Title"/>
    <w:qFormat/>
    <w:rsid w:val="0042669A"/>
    <w:pPr>
      <w:spacing w:before="240" w:after="60"/>
      <w:jc w:val="center"/>
    </w:pPr>
    <w:rPr>
      <w:rFonts w:ascii="Arial" w:eastAsia="Times New Roman" w:hAnsi="Arial" w:cs="Arial"/>
      <w:b/>
      <w:kern w:val="28"/>
      <w:sz w:val="28"/>
      <w:szCs w:val="24"/>
      <w:lang w:eastAsia="de-DE"/>
    </w:rPr>
  </w:style>
  <w:style w:type="paragraph" w:customStyle="1" w:styleId="BallotSubTitle">
    <w:name w:val="Ballot_Sub_Title"/>
    <w:basedOn w:val="BallotTitle"/>
    <w:next w:val="Normal"/>
    <w:qFormat/>
    <w:rsid w:val="0042669A"/>
    <w:rPr>
      <w:b w:val="0"/>
      <w:szCs w:val="28"/>
    </w:rPr>
  </w:style>
  <w:style w:type="paragraph" w:customStyle="1" w:styleId="exampletitl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customStyle="1" w:styleId="TOCTitle">
    <w:name w:val="TOC_Title"/>
    <w:basedOn w:val="Title"/>
    <w:next w:val="Normal"/>
    <w:autoRedefine/>
    <w:qFormat/>
    <w:rsid w:val="00C25F92"/>
    <w:pPr>
      <w:outlineLvl w:val="0"/>
    </w:pPr>
  </w:style>
  <w:style w:type="paragraph" w:customStyle="1" w:styleId="msgexample">
    <w:name w:val="msg_example"/>
    <w:basedOn w:val="Default"/>
    <w:qFormat/>
    <w:rsid w:val="00C25F92"/>
    <w:rPr>
      <w:rFonts w:ascii="Courier New" w:hAnsi="Courier New" w:cs="Courier New"/>
    </w:rPr>
  </w:style>
  <w:style w:type="character" w:customStyle="1" w:styleId="apple-style-span">
    <w:name w:val="apple-style-span"/>
    <w:basedOn w:val="DefaultParagraphFont"/>
    <w:rsid w:val="00C25F92"/>
  </w:style>
  <w:style w:type="paragraph" w:customStyle="1" w:styleId="usenotesub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customStyle="1" w:styleId="Normal2">
    <w:name w:val="Normal 2"/>
    <w:basedOn w:val="Normal"/>
    <w:qFormat/>
    <w:rsid w:val="00C25F92"/>
    <w:pPr>
      <w:ind w:left="432"/>
    </w:pPr>
  </w:style>
  <w:style w:type="paragraph" w:customStyle="1" w:styleId="code0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customStyle="1" w:styleId="Code1">
    <w:name w:val="Code_1"/>
    <w:next w:val="code0"/>
    <w:qFormat/>
    <w:rsid w:val="007707B0"/>
    <w:pPr>
      <w:spacing w:after="120"/>
    </w:pPr>
    <w:rPr>
      <w:rFonts w:ascii="Courier New" w:eastAsia="Times New Roman" w:hAnsi="Courier New" w:cs="Courier New"/>
      <w:kern w:val="20"/>
      <w:sz w:val="22"/>
      <w:szCs w:val="24"/>
      <w:lang w:eastAsia="de-DE"/>
    </w:rPr>
  </w:style>
  <w:style w:type="paragraph" w:customStyle="1" w:styleId="Figur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customStyle="1" w:styleId="TableLegend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customStyle="1" w:styleId="UNfieldnam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customStyle="1" w:styleId="Style1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nb4/Projects/hl7-igamt/export/document-export/src/main/resources/lri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0E78C9B48974AAB4DDF6438384973" ma:contentTypeVersion="0" ma:contentTypeDescription="Create a new document." ma:contentTypeScope="" ma:versionID="7bef9fa1ecf62f566940cee485002db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A9E386-87B8-5C45-BB10-0EB5E354371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lri_template.dotx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Current LRI IG</vt:lpstr>
    </vt:vector>
  </TitlesOfParts>
  <Company>Deloitte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LRI IG</dc:title>
  <dc:creator>Microsoft Office User</dc:creator>
  <cp:lastModifiedBy>Bouij, Youssef (IntlAssoc)</cp:lastModifiedBy>
  <cp:revision>1</cp:revision>
  <dcterms:created xsi:type="dcterms:W3CDTF">2024-06-13T20:52:00Z</dcterms:created>
  <dcterms:modified xsi:type="dcterms:W3CDTF">2024-06-13T20:54:00Z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